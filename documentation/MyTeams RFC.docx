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409B7" w14:textId="77777777" w:rsidR="00C6554A" w:rsidRPr="00E17A51" w:rsidRDefault="002554CD" w:rsidP="00C6554A">
      <w:pPr>
        <w:pStyle w:val="Photo"/>
      </w:pPr>
      <w:r w:rsidRPr="00E17A51">
        <w:rPr>
          <w:noProof/>
          <w:lang w:bidi="fr-FR"/>
        </w:rPr>
        <w:drawing>
          <wp:inline distT="0" distB="0" distL="0" distR="0" wp14:anchorId="2241D383" wp14:editId="525C0DAC">
            <wp:extent cx="3657600" cy="5486400"/>
            <wp:effectExtent l="0" t="0" r="0" b="0"/>
            <wp:docPr id="22" name="Image 1" descr="Lac gelé bleu clair entouré de glace blanche sur un fond de montagne s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 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81565B5" w14:textId="040DA438" w:rsidR="00C6554A" w:rsidRPr="00E17A51" w:rsidRDefault="009C2490" w:rsidP="00C6554A">
      <w:pPr>
        <w:pStyle w:val="Titre"/>
      </w:pPr>
      <w:r w:rsidRPr="00E17A51">
        <w:t>MyTeams RFC</w:t>
      </w:r>
    </w:p>
    <w:p w14:paraId="07EB9B63" w14:textId="0368D343" w:rsidR="00C6554A" w:rsidRPr="00E17A51" w:rsidRDefault="00663A2F" w:rsidP="00C6554A">
      <w:pPr>
        <w:pStyle w:val="Sous-titre"/>
      </w:pPr>
      <w:r w:rsidRPr="00E17A51">
        <w:t>Specifications of the myteams communication protocol</w:t>
      </w:r>
    </w:p>
    <w:p w14:paraId="4FD3C022" w14:textId="77777777" w:rsidR="00663A2F" w:rsidRPr="00E17A51" w:rsidRDefault="009C2490" w:rsidP="00C6554A">
      <w:pPr>
        <w:pStyle w:val="Coordonnes"/>
      </w:pPr>
      <w:r w:rsidRPr="00E17A51">
        <w:t>Erwann WICART</w:t>
      </w:r>
      <w:r w:rsidR="00C6554A" w:rsidRPr="00E17A51">
        <w:rPr>
          <w:lang w:bidi="fr-FR"/>
        </w:rPr>
        <w:t xml:space="preserve"> | </w:t>
      </w:r>
      <w:r w:rsidRPr="00E17A51">
        <w:t>Naïl PERREAU</w:t>
      </w:r>
      <w:r w:rsidR="00C6554A" w:rsidRPr="00E17A51">
        <w:rPr>
          <w:lang w:bidi="fr-FR"/>
        </w:rPr>
        <w:t xml:space="preserve"> | </w:t>
      </w:r>
      <w:r w:rsidRPr="00E17A51">
        <w:t>Bradley MALBROUCK</w:t>
      </w:r>
    </w:p>
    <w:p w14:paraId="74B4D524" w14:textId="2EA6FBA7" w:rsidR="00C6554A" w:rsidRPr="00E17A51" w:rsidRDefault="00663A2F" w:rsidP="00C6554A">
      <w:pPr>
        <w:pStyle w:val="Coordonnes"/>
      </w:pPr>
      <w:r w:rsidRPr="00E17A51">
        <w:rPr>
          <w:lang w:bidi="fr-FR"/>
        </w:rPr>
        <w:t>EPITECH, 2024</w:t>
      </w:r>
      <w:r w:rsidR="00C6554A" w:rsidRPr="00E17A51">
        <w:rPr>
          <w:lang w:bidi="fr-FR"/>
        </w:rPr>
        <w:br w:type="page"/>
      </w:r>
    </w:p>
    <w:p w14:paraId="44F15723" w14:textId="13AE7345" w:rsidR="008A21D7" w:rsidRPr="00E17A51" w:rsidRDefault="008A21D7">
      <w:pPr>
        <w:pStyle w:val="Titre1"/>
      </w:pPr>
      <w:r w:rsidRPr="00E17A51">
        <w:lastRenderedPageBreak/>
        <w:t>DEFINITIONS</w:t>
      </w:r>
    </w:p>
    <w:p w14:paraId="4E3AF682" w14:textId="08CFD7BD" w:rsidR="00992569" w:rsidRPr="00E17A51" w:rsidRDefault="008A21D7" w:rsidP="00992569">
      <w:pPr>
        <w:pStyle w:val="Paragraphedeliste"/>
      </w:pPr>
      <w:r w:rsidRPr="00E17A51">
        <w:t>Here is a list of recurrent data types that will be used throughout this documentation.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18"/>
        <w:gridCol w:w="2203"/>
        <w:gridCol w:w="2108"/>
        <w:gridCol w:w="1767"/>
      </w:tblGrid>
      <w:tr w:rsidR="00992569" w:rsidRPr="00E17A51" w14:paraId="1498133E" w14:textId="023F204B" w:rsidTr="00992569">
        <w:tc>
          <w:tcPr>
            <w:tcW w:w="2218" w:type="dxa"/>
          </w:tcPr>
          <w:p w14:paraId="7E3CCDAE" w14:textId="5209AB27" w:rsidR="00992569" w:rsidRPr="00E17A51" w:rsidRDefault="00992569" w:rsidP="00992569">
            <w:r w:rsidRPr="00E17A51">
              <w:t>Designation</w:t>
            </w:r>
          </w:p>
        </w:tc>
        <w:tc>
          <w:tcPr>
            <w:tcW w:w="2203" w:type="dxa"/>
          </w:tcPr>
          <w:p w14:paraId="7DAB994C" w14:textId="41834D21" w:rsidR="00992569" w:rsidRPr="00E17A51" w:rsidRDefault="00992569" w:rsidP="00992569">
            <w:r w:rsidRPr="00E17A51">
              <w:t>Description</w:t>
            </w:r>
          </w:p>
        </w:tc>
        <w:tc>
          <w:tcPr>
            <w:tcW w:w="2108" w:type="dxa"/>
          </w:tcPr>
          <w:p w14:paraId="3B24FA03" w14:textId="423E5CA1" w:rsidR="00992569" w:rsidRPr="00E17A51" w:rsidRDefault="00992569" w:rsidP="00992569">
            <w:r w:rsidRPr="00E17A51">
              <w:t>Type</w:t>
            </w:r>
            <w:r w:rsidR="00705783" w:rsidRPr="00E17A51">
              <w:t>/Size</w:t>
            </w:r>
          </w:p>
        </w:tc>
        <w:tc>
          <w:tcPr>
            <w:tcW w:w="1767" w:type="dxa"/>
          </w:tcPr>
          <w:p w14:paraId="4AC68D6D" w14:textId="45D00E06" w:rsidR="00992569" w:rsidRPr="00E17A51" w:rsidRDefault="00992569" w:rsidP="00992569">
            <w:pPr>
              <w:jc w:val="center"/>
            </w:pPr>
            <w:r w:rsidRPr="00E17A51">
              <w:t>Additional information</w:t>
            </w:r>
          </w:p>
        </w:tc>
      </w:tr>
      <w:tr w:rsidR="00992569" w:rsidRPr="00E17A51" w14:paraId="3FB41371" w14:textId="3E2C6092" w:rsidTr="00992569">
        <w:tc>
          <w:tcPr>
            <w:tcW w:w="2218" w:type="dxa"/>
          </w:tcPr>
          <w:p w14:paraId="2926F64F" w14:textId="5E806C57" w:rsidR="00992569" w:rsidRPr="00E17A51" w:rsidRDefault="00992569" w:rsidP="00992569">
            <w:r w:rsidRPr="00E17A51">
              <w:t>Command code</w:t>
            </w:r>
          </w:p>
        </w:tc>
        <w:tc>
          <w:tcPr>
            <w:tcW w:w="2203" w:type="dxa"/>
            <w:vMerge w:val="restart"/>
          </w:tcPr>
          <w:p w14:paraId="56C404CC" w14:textId="5A1B21CE" w:rsidR="00992569" w:rsidRPr="00E17A51" w:rsidRDefault="00992569" w:rsidP="00992569">
            <w:r w:rsidRPr="00E17A51">
              <w:t>The command to execute on the server.</w:t>
            </w:r>
          </w:p>
        </w:tc>
        <w:tc>
          <w:tcPr>
            <w:tcW w:w="2108" w:type="dxa"/>
            <w:vMerge w:val="restart"/>
          </w:tcPr>
          <w:p w14:paraId="38F8E69E" w14:textId="30B09DD2" w:rsidR="00992569" w:rsidRPr="00E17A51" w:rsidRDefault="00992569" w:rsidP="00992569">
            <w:r w:rsidRPr="00E17A51">
              <w:t>1-byte unsigned integer</w:t>
            </w:r>
          </w:p>
        </w:tc>
        <w:tc>
          <w:tcPr>
            <w:tcW w:w="1767" w:type="dxa"/>
            <w:vMerge w:val="restart"/>
          </w:tcPr>
          <w:p w14:paraId="4781A6F1" w14:textId="61F1B952" w:rsidR="00992569" w:rsidRPr="00E17A51" w:rsidRDefault="00992569" w:rsidP="00992569">
            <w:r w:rsidRPr="00E17A51">
              <w:t>See page X for the list of available commands.</w:t>
            </w:r>
          </w:p>
        </w:tc>
      </w:tr>
      <w:tr w:rsidR="00992569" w:rsidRPr="00E17A51" w14:paraId="5C99DBA2" w14:textId="53EE4696" w:rsidTr="00992569">
        <w:tc>
          <w:tcPr>
            <w:tcW w:w="2218" w:type="dxa"/>
          </w:tcPr>
          <w:p w14:paraId="02AE6C4E" w14:textId="158BB011" w:rsidR="00992569" w:rsidRPr="00E17A51" w:rsidRDefault="00992569" w:rsidP="00992569">
            <w:r w:rsidRPr="00E17A51">
              <w:t>Command id</w:t>
            </w:r>
          </w:p>
        </w:tc>
        <w:tc>
          <w:tcPr>
            <w:tcW w:w="2203" w:type="dxa"/>
            <w:vMerge/>
          </w:tcPr>
          <w:p w14:paraId="787D8D00" w14:textId="77777777" w:rsidR="00992569" w:rsidRPr="00E17A51" w:rsidRDefault="00992569" w:rsidP="00992569"/>
        </w:tc>
        <w:tc>
          <w:tcPr>
            <w:tcW w:w="2108" w:type="dxa"/>
            <w:vMerge/>
          </w:tcPr>
          <w:p w14:paraId="039740B4" w14:textId="77777777" w:rsidR="00992569" w:rsidRPr="00E17A51" w:rsidRDefault="00992569" w:rsidP="00992569"/>
        </w:tc>
        <w:tc>
          <w:tcPr>
            <w:tcW w:w="1767" w:type="dxa"/>
            <w:vMerge/>
          </w:tcPr>
          <w:p w14:paraId="7716DCED" w14:textId="77777777" w:rsidR="00992569" w:rsidRPr="00E17A51" w:rsidRDefault="00992569" w:rsidP="00992569"/>
        </w:tc>
      </w:tr>
      <w:tr w:rsidR="00992569" w:rsidRPr="00E17A51" w14:paraId="355A3CD6" w14:textId="43267AA4" w:rsidTr="00992569">
        <w:tc>
          <w:tcPr>
            <w:tcW w:w="2218" w:type="dxa"/>
          </w:tcPr>
          <w:p w14:paraId="2C59C364" w14:textId="69BBB7F4" w:rsidR="00992569" w:rsidRPr="00E17A51" w:rsidRDefault="00992569" w:rsidP="00992569">
            <w:r w:rsidRPr="00E17A51">
              <w:t>Error code</w:t>
            </w:r>
          </w:p>
        </w:tc>
        <w:tc>
          <w:tcPr>
            <w:tcW w:w="2203" w:type="dxa"/>
          </w:tcPr>
          <w:p w14:paraId="0AA9A78D" w14:textId="1CACAEF3" w:rsidR="00992569" w:rsidRPr="00E17A51" w:rsidRDefault="00992569" w:rsidP="00992569">
            <w:r w:rsidRPr="00E17A51">
              <w:t>An error code that is sent back and forth between the server and client.</w:t>
            </w:r>
          </w:p>
        </w:tc>
        <w:tc>
          <w:tcPr>
            <w:tcW w:w="2108" w:type="dxa"/>
          </w:tcPr>
          <w:p w14:paraId="298D85FE" w14:textId="3CD4BC1F" w:rsidR="00992569" w:rsidRPr="00E17A51" w:rsidRDefault="00992569" w:rsidP="00992569">
            <w:r w:rsidRPr="00E17A51">
              <w:t>1-byte unsigned integer</w:t>
            </w:r>
          </w:p>
        </w:tc>
        <w:tc>
          <w:tcPr>
            <w:tcW w:w="1767" w:type="dxa"/>
          </w:tcPr>
          <w:p w14:paraId="363BB9E0" w14:textId="3C78417E" w:rsidR="00992569" w:rsidRPr="00E17A51" w:rsidRDefault="00992569" w:rsidP="00992569">
            <w:r w:rsidRPr="00E17A51">
              <w:t>See page X for the list of possible errors.</w:t>
            </w:r>
          </w:p>
        </w:tc>
      </w:tr>
      <w:tr w:rsidR="00992569" w:rsidRPr="00E17A51" w14:paraId="1B7A2802" w14:textId="77777777" w:rsidTr="00992569">
        <w:tc>
          <w:tcPr>
            <w:tcW w:w="2218" w:type="dxa"/>
          </w:tcPr>
          <w:p w14:paraId="43C4EED0" w14:textId="217BA37A" w:rsidR="00992569" w:rsidRPr="00E17A51" w:rsidRDefault="00992569" w:rsidP="00992569">
            <w:r w:rsidRPr="00E17A51">
              <w:t>UUID</w:t>
            </w:r>
          </w:p>
        </w:tc>
        <w:tc>
          <w:tcPr>
            <w:tcW w:w="2203" w:type="dxa"/>
          </w:tcPr>
          <w:p w14:paraId="750A8B6F" w14:textId="3F141A6B" w:rsidR="00992569" w:rsidRPr="00E17A51" w:rsidRDefault="00992569" w:rsidP="00992569">
            <w:r w:rsidRPr="00E17A51">
              <w:t>Can be used to uniquely identify an item</w:t>
            </w:r>
            <w:r w:rsidR="000C6519" w:rsidRPr="00E17A51">
              <w:t>/user</w:t>
            </w:r>
            <w:r w:rsidRPr="00E17A51">
              <w:t>.</w:t>
            </w:r>
          </w:p>
        </w:tc>
        <w:tc>
          <w:tcPr>
            <w:tcW w:w="2108" w:type="dxa"/>
          </w:tcPr>
          <w:p w14:paraId="3094146A" w14:textId="2C8D1D43" w:rsidR="00992569" w:rsidRPr="00E17A51" w:rsidRDefault="00992569" w:rsidP="00992569">
            <w:r w:rsidRPr="00E17A51">
              <w:t>37</w:t>
            </w:r>
            <w:r w:rsidR="001C43DE">
              <w:t xml:space="preserve"> </w:t>
            </w:r>
            <w:r w:rsidRPr="00E17A51">
              <w:t>bytes</w:t>
            </w:r>
            <w:r w:rsidR="002A4996">
              <w:t xml:space="preserve"> ASCII characters</w:t>
            </w:r>
          </w:p>
        </w:tc>
        <w:tc>
          <w:tcPr>
            <w:tcW w:w="1767" w:type="dxa"/>
          </w:tcPr>
          <w:p w14:paraId="3BE00059" w14:textId="2C053D2A" w:rsidR="00992569" w:rsidRPr="00E17A51" w:rsidRDefault="00705783" w:rsidP="00992569">
            <w:r w:rsidRPr="00E17A51">
              <w:t>Composed of alphanumeric</w:t>
            </w:r>
            <w:r w:rsidR="002A4996">
              <w:t xml:space="preserve"> </w:t>
            </w:r>
            <w:r w:rsidR="005B03DF" w:rsidRPr="00E17A51">
              <w:t>characters</w:t>
            </w:r>
            <w:r w:rsidRPr="00E17A51">
              <w:t xml:space="preserve"> or ‘-‘.</w:t>
            </w:r>
          </w:p>
        </w:tc>
      </w:tr>
      <w:tr w:rsidR="00F7202E" w:rsidRPr="00E17A51" w14:paraId="3861DFFF" w14:textId="77777777" w:rsidTr="00992569">
        <w:tc>
          <w:tcPr>
            <w:tcW w:w="2218" w:type="dxa"/>
          </w:tcPr>
          <w:p w14:paraId="11AB1F5C" w14:textId="6FB7228D" w:rsidR="00F7202E" w:rsidRPr="00E17A51" w:rsidRDefault="00F7202E" w:rsidP="00992569">
            <w:r w:rsidRPr="00E17A51">
              <w:t>User name</w:t>
            </w:r>
          </w:p>
        </w:tc>
        <w:tc>
          <w:tcPr>
            <w:tcW w:w="2203" w:type="dxa"/>
          </w:tcPr>
          <w:p w14:paraId="6CDEB5EE" w14:textId="142492A9" w:rsidR="00F7202E" w:rsidRPr="00E17A51" w:rsidRDefault="005B03DF" w:rsidP="005B03DF">
            <w:r w:rsidRPr="00E17A51">
              <w:t>The name of the user.</w:t>
            </w:r>
          </w:p>
        </w:tc>
        <w:tc>
          <w:tcPr>
            <w:tcW w:w="2108" w:type="dxa"/>
          </w:tcPr>
          <w:p w14:paraId="36F65D6E" w14:textId="743A0338" w:rsidR="00F7202E" w:rsidRPr="00E17A51" w:rsidRDefault="00F7202E" w:rsidP="00992569">
            <w:r w:rsidRPr="00E17A51">
              <w:t>32 bytes</w:t>
            </w:r>
            <w:r w:rsidR="002A4996">
              <w:t xml:space="preserve"> ASCII characters</w:t>
            </w:r>
          </w:p>
        </w:tc>
        <w:tc>
          <w:tcPr>
            <w:tcW w:w="1767" w:type="dxa"/>
          </w:tcPr>
          <w:p w14:paraId="246B0314" w14:textId="4129526A" w:rsidR="00F7202E" w:rsidRPr="00E17A51" w:rsidRDefault="00F7202E" w:rsidP="00992569">
            <w:r w:rsidRPr="00E17A51">
              <w:t>Composed of</w:t>
            </w:r>
            <w:r w:rsidR="000D72AD">
              <w:t xml:space="preserve"> alphanumeric</w:t>
            </w:r>
            <w:r w:rsidR="002A4996">
              <w:t xml:space="preserve"> </w:t>
            </w:r>
            <w:r w:rsidR="000D72AD">
              <w:t>characters</w:t>
            </w:r>
            <w:r w:rsidR="00770322">
              <w:t>. Minimum 1 character</w:t>
            </w:r>
            <w:r w:rsidRPr="00E17A51">
              <w:t>.</w:t>
            </w:r>
            <w:r w:rsidR="00770322">
              <w:t xml:space="preserve"> Case unsensitive.</w:t>
            </w:r>
          </w:p>
        </w:tc>
      </w:tr>
      <w:tr w:rsidR="0028763C" w:rsidRPr="00E17A51" w14:paraId="21B7DFBA" w14:textId="77777777" w:rsidTr="00992569">
        <w:tc>
          <w:tcPr>
            <w:tcW w:w="2218" w:type="dxa"/>
          </w:tcPr>
          <w:p w14:paraId="330DECF1" w14:textId="29EC402F" w:rsidR="0028763C" w:rsidRPr="00E17A51" w:rsidRDefault="0028763C" w:rsidP="00992569">
            <w:r>
              <w:t>Body size</w:t>
            </w:r>
          </w:p>
        </w:tc>
        <w:tc>
          <w:tcPr>
            <w:tcW w:w="2203" w:type="dxa"/>
          </w:tcPr>
          <w:p w14:paraId="38479CEA" w14:textId="23EE00B6" w:rsidR="0028763C" w:rsidRPr="00E17A51" w:rsidRDefault="0028763C" w:rsidP="005B03DF">
            <w:r>
              <w:t xml:space="preserve">The size of the data contained in </w:t>
            </w:r>
            <w:r w:rsidR="00D7116F">
              <w:t xml:space="preserve">this </w:t>
            </w:r>
            <w:r>
              <w:t>packet.</w:t>
            </w:r>
          </w:p>
        </w:tc>
        <w:tc>
          <w:tcPr>
            <w:tcW w:w="2108" w:type="dxa"/>
          </w:tcPr>
          <w:p w14:paraId="2E5B7BCD" w14:textId="37CDDCB2" w:rsidR="0028763C" w:rsidRPr="00E17A51" w:rsidRDefault="0028763C" w:rsidP="00992569">
            <w:r>
              <w:t>2-bytes unsigned integer</w:t>
            </w:r>
          </w:p>
        </w:tc>
        <w:tc>
          <w:tcPr>
            <w:tcW w:w="1767" w:type="dxa"/>
          </w:tcPr>
          <w:p w14:paraId="06A92332" w14:textId="27BCB4C8" w:rsidR="0028763C" w:rsidRPr="00E17A51" w:rsidRDefault="00FA0FFD" w:rsidP="00992569">
            <w:r>
              <w:t xml:space="preserve">The size of the body does not </w:t>
            </w:r>
            <w:r w:rsidR="001E256E">
              <w:t xml:space="preserve">include </w:t>
            </w:r>
            <w:r>
              <w:t>the size of the header.</w:t>
            </w:r>
          </w:p>
        </w:tc>
      </w:tr>
    </w:tbl>
    <w:p w14:paraId="55499313" w14:textId="3DB0705D" w:rsidR="00992569" w:rsidRPr="00E17A51" w:rsidRDefault="00992569" w:rsidP="00992569"/>
    <w:p w14:paraId="246BB480" w14:textId="77777777" w:rsidR="005B03DF" w:rsidRPr="00E17A51" w:rsidRDefault="005B03DF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 w:rsidRPr="00E17A51">
        <w:br w:type="page"/>
      </w:r>
    </w:p>
    <w:p w14:paraId="5861BE69" w14:textId="313048F5" w:rsidR="00C6554A" w:rsidRPr="00E17A51" w:rsidRDefault="00D964BF" w:rsidP="00D964BF">
      <w:pPr>
        <w:pStyle w:val="Titre1"/>
      </w:pPr>
      <w:r w:rsidRPr="00E17A51">
        <w:lastRenderedPageBreak/>
        <w:t>REQUESTS</w:t>
      </w:r>
    </w:p>
    <w:p w14:paraId="019DDDD7" w14:textId="3B029401" w:rsidR="00C47060" w:rsidRDefault="00C47060" w:rsidP="00C47060">
      <w:pPr>
        <w:pStyle w:val="Titre2"/>
      </w:pPr>
      <w:r>
        <w:t>Description</w:t>
      </w:r>
    </w:p>
    <w:p w14:paraId="0A2F198A" w14:textId="77777777" w:rsidR="00C47060" w:rsidRPr="00E17A51" w:rsidRDefault="00C47060" w:rsidP="00C47060">
      <w:pPr>
        <w:ind w:firstLine="360"/>
      </w:pPr>
      <w:r w:rsidRPr="00E17A51">
        <w:t>Every request is composed of two parts:</w:t>
      </w:r>
    </w:p>
    <w:p w14:paraId="4BF37B54" w14:textId="77777777" w:rsidR="00C47060" w:rsidRPr="00E17A51" w:rsidRDefault="00C47060" w:rsidP="00C47060">
      <w:pPr>
        <w:pStyle w:val="Listepuces"/>
        <w:numPr>
          <w:ilvl w:val="0"/>
          <w:numId w:val="1"/>
        </w:numPr>
      </w:pPr>
      <w:r w:rsidRPr="00E17A51">
        <w:t>The header: It contains information about the command to execute, the current user, the packed size etc...</w:t>
      </w:r>
    </w:p>
    <w:p w14:paraId="3FDD2EF5" w14:textId="32893A90" w:rsidR="00C47060" w:rsidRPr="00C47060" w:rsidRDefault="00C47060" w:rsidP="00C47060">
      <w:pPr>
        <w:pStyle w:val="Listepuces"/>
        <w:numPr>
          <w:ilvl w:val="0"/>
          <w:numId w:val="1"/>
        </w:numPr>
      </w:pPr>
      <w:r w:rsidRPr="00E17A51">
        <w:t>The body: it contains the actual data useful to the execution of the command on the server.</w:t>
      </w:r>
    </w:p>
    <w:p w14:paraId="7AF5F4C3" w14:textId="3CE43364" w:rsidR="00C47060" w:rsidRDefault="00C47060">
      <w:pPr>
        <w:pStyle w:val="Titre2"/>
      </w:pPr>
      <w:r w:rsidRPr="00E17A51">
        <w:rPr>
          <w:noProof/>
        </w:rPr>
        <w:drawing>
          <wp:anchor distT="0" distB="0" distL="114300" distR="114300" simplePos="0" relativeHeight="251660288" behindDoc="1" locked="0" layoutInCell="1" allowOverlap="1" wp14:anchorId="2F6C0B65" wp14:editId="49988CD4">
            <wp:simplePos x="0" y="0"/>
            <wp:positionH relativeFrom="margin">
              <wp:align>center</wp:align>
            </wp:positionH>
            <wp:positionV relativeFrom="page">
              <wp:posOffset>3427730</wp:posOffset>
            </wp:positionV>
            <wp:extent cx="5996940" cy="3076575"/>
            <wp:effectExtent l="38100" t="0" r="60960" b="47625"/>
            <wp:wrapTopAndBottom/>
            <wp:docPr id="838861501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</wp:anchor>
        </w:drawing>
      </w:r>
      <w:r>
        <w:t>Memory Layout</w:t>
      </w:r>
    </w:p>
    <w:p w14:paraId="444D75A7" w14:textId="23CE501D" w:rsidR="00C47060" w:rsidRPr="00C47060" w:rsidRDefault="00C47060" w:rsidP="00C47060"/>
    <w:p w14:paraId="0ECE1B95" w14:textId="77777777" w:rsidR="00505BD7" w:rsidRDefault="00505BD7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14:paraId="1ED86903" w14:textId="1C5BF4E1" w:rsidR="00D964BF" w:rsidRPr="00E17A51" w:rsidRDefault="00D964BF" w:rsidP="00D964BF">
      <w:pPr>
        <w:pStyle w:val="Titre1"/>
      </w:pPr>
      <w:r w:rsidRPr="00E17A51">
        <w:lastRenderedPageBreak/>
        <w:t>HEADER</w:t>
      </w:r>
    </w:p>
    <w:p w14:paraId="4A0FE7DD" w14:textId="286B9458" w:rsidR="00D964BF" w:rsidRPr="00E17A51" w:rsidRDefault="00D964BF" w:rsidP="00D964BF">
      <w:pPr>
        <w:pStyle w:val="Titre2"/>
      </w:pPr>
      <w:r w:rsidRPr="00E17A51">
        <w:t>Description</w:t>
      </w:r>
    </w:p>
    <w:p w14:paraId="50292528" w14:textId="4C98BAF0" w:rsidR="00F52CAF" w:rsidRPr="00E17A51" w:rsidRDefault="00D964BF" w:rsidP="00D964BF">
      <w:r w:rsidRPr="00E17A51">
        <w:tab/>
        <w:t xml:space="preserve">The header contains </w:t>
      </w:r>
      <w:r w:rsidR="00F52CAF" w:rsidRPr="00E17A51">
        <w:t>4</w:t>
      </w:r>
      <w:r w:rsidRPr="00E17A51">
        <w:t xml:space="preserve"> fields</w:t>
      </w:r>
      <w:r w:rsidR="00F52CAF" w:rsidRPr="00E17A51">
        <w:t>:</w:t>
      </w:r>
    </w:p>
    <w:p w14:paraId="66B28DB6" w14:textId="7268663D" w:rsidR="00F52CAF" w:rsidRPr="00E17A51" w:rsidRDefault="00F52CAF" w:rsidP="00F52CAF">
      <w:pPr>
        <w:pStyle w:val="Paragraphedeliste"/>
        <w:numPr>
          <w:ilvl w:val="0"/>
          <w:numId w:val="16"/>
        </w:numPr>
      </w:pPr>
      <w:r w:rsidRPr="00E17A51">
        <w:t xml:space="preserve">The command code </w:t>
      </w:r>
      <w:r w:rsidR="008A21D7" w:rsidRPr="00E17A51">
        <w:t xml:space="preserve">is </w:t>
      </w:r>
      <w:r w:rsidRPr="00E17A51">
        <w:t>the command to execute</w:t>
      </w:r>
      <w:r w:rsidR="008A21D7" w:rsidRPr="00E17A51">
        <w:t xml:space="preserve"> on the server</w:t>
      </w:r>
      <w:r w:rsidRPr="00E17A51">
        <w:t>. See page X for the list of available commands.</w:t>
      </w:r>
    </w:p>
    <w:p w14:paraId="3C5416D5" w14:textId="5C3D6F8D" w:rsidR="00975C65" w:rsidRPr="00E17A51" w:rsidRDefault="00975C65" w:rsidP="00F52CAF">
      <w:pPr>
        <w:pStyle w:val="Paragraphedeliste"/>
        <w:numPr>
          <w:ilvl w:val="0"/>
          <w:numId w:val="16"/>
        </w:numPr>
      </w:pPr>
      <w:r w:rsidRPr="00E17A51">
        <w:t>An error code, used to pass error back and forth between the client and the server. For no error, set to 0. See page X for the list of possible errors.</w:t>
      </w:r>
    </w:p>
    <w:p w14:paraId="1D81A354" w14:textId="4510E15C" w:rsidR="00975C65" w:rsidRPr="00E17A51" w:rsidRDefault="00975C65" w:rsidP="00F52CAF">
      <w:pPr>
        <w:pStyle w:val="Paragraphedeliste"/>
        <w:numPr>
          <w:ilvl w:val="0"/>
          <w:numId w:val="16"/>
        </w:numPr>
      </w:pPr>
      <w:r w:rsidRPr="00E17A51">
        <w:t>The UUID of the user that initiated this request.</w:t>
      </w:r>
      <w:r w:rsidR="009C12D9" w:rsidRPr="00E17A51">
        <w:t xml:space="preserve"> See page X for more information about UUIDs.</w:t>
      </w:r>
    </w:p>
    <w:p w14:paraId="666B13F7" w14:textId="073F7C88" w:rsidR="00975C65" w:rsidRPr="00E17A51" w:rsidRDefault="00975C65" w:rsidP="00F52CAF">
      <w:pPr>
        <w:pStyle w:val="Paragraphedeliste"/>
        <w:numPr>
          <w:ilvl w:val="0"/>
          <w:numId w:val="16"/>
        </w:numPr>
      </w:pPr>
      <w:r w:rsidRPr="00E17A51">
        <w:t>The size of the body.</w:t>
      </w:r>
      <w:r w:rsidR="009C12D9" w:rsidRPr="00E17A51">
        <w:t xml:space="preserve"> Set to 0 if the request only contains a header.</w:t>
      </w:r>
    </w:p>
    <w:p w14:paraId="00A23981" w14:textId="07263882" w:rsidR="009C12D9" w:rsidRPr="00E17A51" w:rsidRDefault="009C12D9" w:rsidP="002025EB">
      <w:pPr>
        <w:pStyle w:val="Titre2"/>
      </w:pPr>
      <w:r w:rsidRPr="00E17A51">
        <w:t>Memory Layout</w:t>
      </w:r>
      <w:r w:rsidR="009449C8" w:rsidRPr="00E17A51">
        <w:rPr>
          <w:noProof/>
        </w:rPr>
        <w:drawing>
          <wp:anchor distT="0" distB="0" distL="114300" distR="114300" simplePos="0" relativeHeight="251658240" behindDoc="1" locked="0" layoutInCell="1" allowOverlap="1" wp14:anchorId="442EE799" wp14:editId="4622A253">
            <wp:simplePos x="0" y="0"/>
            <wp:positionH relativeFrom="margin">
              <wp:align>center</wp:align>
            </wp:positionH>
            <wp:positionV relativeFrom="page">
              <wp:posOffset>4122420</wp:posOffset>
            </wp:positionV>
            <wp:extent cx="5996940" cy="3076575"/>
            <wp:effectExtent l="38100" t="0" r="99060" b="9525"/>
            <wp:wrapTopAndBottom/>
            <wp:docPr id="1334919185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margin">
              <wp14:pctWidth>0</wp14:pctWidth>
            </wp14:sizeRelH>
          </wp:anchor>
        </w:drawing>
      </w:r>
    </w:p>
    <w:p w14:paraId="20A7B8F7" w14:textId="06C622BB" w:rsidR="009C12D9" w:rsidRDefault="009C12D9" w:rsidP="009C12D9">
      <w:pPr>
        <w:ind w:firstLine="720"/>
      </w:pPr>
    </w:p>
    <w:p w14:paraId="329CC423" w14:textId="77777777" w:rsidR="00A43CFE" w:rsidRPr="00A43CFE" w:rsidRDefault="00A43CFE" w:rsidP="00A43CFE"/>
    <w:p w14:paraId="5317D766" w14:textId="64D9B56F" w:rsidR="00A43CFE" w:rsidRDefault="00A43CFE">
      <w:r>
        <w:br w:type="page"/>
      </w:r>
    </w:p>
    <w:p w14:paraId="441245EC" w14:textId="45B15CDE" w:rsidR="00505BD7" w:rsidRPr="00E17A51" w:rsidRDefault="00505BD7" w:rsidP="00505BD7">
      <w:pPr>
        <w:pStyle w:val="Titre1"/>
      </w:pPr>
      <w:r>
        <w:lastRenderedPageBreak/>
        <w:t>COMMANDS</w:t>
      </w:r>
    </w:p>
    <w:p w14:paraId="730E6D55" w14:textId="018D1535" w:rsidR="001C6A0F" w:rsidRDefault="00505BD7" w:rsidP="003A4972">
      <w:pPr>
        <w:pStyle w:val="Titre3"/>
      </w:pPr>
      <w:r>
        <w:t>Login</w:t>
      </w:r>
    </w:p>
    <w:p w14:paraId="0BA75D45" w14:textId="50047993" w:rsidR="00505BD7" w:rsidRDefault="003A4972" w:rsidP="007C0ACB">
      <w:r>
        <w:tab/>
        <w:t>The login command allows a user to log in into its account. It takes one parameter, the username of the user to log in.</w:t>
      </w:r>
      <w:r w:rsidR="001C6A0F" w:rsidRPr="00E17A51">
        <w:rPr>
          <w:noProof/>
        </w:rPr>
        <w:drawing>
          <wp:anchor distT="0" distB="0" distL="114300" distR="114300" simplePos="0" relativeHeight="251662336" behindDoc="1" locked="0" layoutInCell="1" allowOverlap="1" wp14:anchorId="79633244" wp14:editId="49F667B5">
            <wp:simplePos x="0" y="0"/>
            <wp:positionH relativeFrom="margin">
              <wp:posOffset>-373380</wp:posOffset>
            </wp:positionH>
            <wp:positionV relativeFrom="paragraph">
              <wp:posOffset>564515</wp:posOffset>
            </wp:positionV>
            <wp:extent cx="5996940" cy="3076575"/>
            <wp:effectExtent l="0" t="38100" r="22860" b="9525"/>
            <wp:wrapTopAndBottom/>
            <wp:docPr id="400635302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  <wp14:sizeRelH relativeFrom="margin">
              <wp14:pctWidth>0</wp14:pctWidth>
            </wp14:sizeRelH>
          </wp:anchor>
        </w:drawing>
      </w:r>
    </w:p>
    <w:p w14:paraId="7A843AA2" w14:textId="77777777" w:rsidR="00EB2746" w:rsidRDefault="00EB2746">
      <w:pPr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</w:pPr>
      <w:r>
        <w:br w:type="page"/>
      </w:r>
    </w:p>
    <w:p w14:paraId="16D2825C" w14:textId="395DFCD1" w:rsidR="00EB2746" w:rsidRDefault="00EB2746" w:rsidP="00EB2746">
      <w:pPr>
        <w:pStyle w:val="Titre3"/>
      </w:pPr>
      <w:r>
        <w:lastRenderedPageBreak/>
        <w:t>User</w:t>
      </w:r>
    </w:p>
    <w:p w14:paraId="24DFD2EC" w14:textId="58AF9185" w:rsidR="00EB2746" w:rsidRDefault="00EB2746" w:rsidP="00EB2746">
      <w:r>
        <w:tab/>
      </w:r>
      <w:r>
        <w:t xml:space="preserve">Returns information about </w:t>
      </w:r>
      <w:r w:rsidR="00CE2B1C">
        <w:t>a</w:t>
      </w:r>
      <w:r>
        <w:t xml:space="preserve"> user</w:t>
      </w:r>
      <w:r>
        <w:t>.</w:t>
      </w:r>
      <w:r w:rsidRPr="00E17A51">
        <w:rPr>
          <w:noProof/>
        </w:rPr>
        <w:drawing>
          <wp:anchor distT="0" distB="0" distL="114300" distR="114300" simplePos="0" relativeHeight="251664384" behindDoc="1" locked="0" layoutInCell="1" allowOverlap="1" wp14:anchorId="39AB76DC" wp14:editId="4BFB31F1">
            <wp:simplePos x="0" y="0"/>
            <wp:positionH relativeFrom="margin">
              <wp:posOffset>-373380</wp:posOffset>
            </wp:positionH>
            <wp:positionV relativeFrom="paragraph">
              <wp:posOffset>564515</wp:posOffset>
            </wp:positionV>
            <wp:extent cx="5996940" cy="3076575"/>
            <wp:effectExtent l="0" t="38100" r="41910" b="9525"/>
            <wp:wrapTopAndBottom/>
            <wp:docPr id="588211430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  <wp14:sizeRelH relativeFrom="margin">
              <wp14:pctWidth>0</wp14:pctWidth>
            </wp14:sizeRelH>
          </wp:anchor>
        </w:drawing>
      </w:r>
    </w:p>
    <w:p w14:paraId="2EB1E321" w14:textId="3AC3EC88" w:rsidR="00505BD7" w:rsidRPr="00A43CFE" w:rsidRDefault="00505BD7" w:rsidP="00505BD7"/>
    <w:p w14:paraId="0F125AFD" w14:textId="69FDFC9C" w:rsidR="00A43CFE" w:rsidRPr="00A43CFE" w:rsidRDefault="00A43CFE" w:rsidP="00A43CFE"/>
    <w:p w14:paraId="63E5F4D7" w14:textId="6946DFD6" w:rsidR="00A43CFE" w:rsidRPr="00A43CFE" w:rsidRDefault="00A43CFE" w:rsidP="00A43CFE"/>
    <w:p w14:paraId="70C31D2A" w14:textId="3416FF03" w:rsidR="00A43CFE" w:rsidRPr="00A43CFE" w:rsidRDefault="00A43CFE" w:rsidP="00A43CFE"/>
    <w:p w14:paraId="02CCF36F" w14:textId="77777777" w:rsidR="00A43CFE" w:rsidRPr="00A43CFE" w:rsidRDefault="00A43CFE" w:rsidP="00A43CFE"/>
    <w:p w14:paraId="1F169266" w14:textId="77777777" w:rsidR="00A43CFE" w:rsidRPr="00A43CFE" w:rsidRDefault="00A43CFE" w:rsidP="00A43CFE"/>
    <w:p w14:paraId="1EEDA5CF" w14:textId="77777777" w:rsidR="00A43CFE" w:rsidRPr="00A43CFE" w:rsidRDefault="00A43CFE" w:rsidP="00A43CFE"/>
    <w:p w14:paraId="50CB2079" w14:textId="77777777" w:rsidR="00A43CFE" w:rsidRPr="00A43CFE" w:rsidRDefault="00A43CFE" w:rsidP="00A43CFE"/>
    <w:p w14:paraId="54159AEE" w14:textId="77777777" w:rsidR="00A43CFE" w:rsidRPr="00A43CFE" w:rsidRDefault="00A43CFE" w:rsidP="00A43CFE"/>
    <w:p w14:paraId="0B90E9D0" w14:textId="77777777" w:rsidR="00A43CFE" w:rsidRPr="00A43CFE" w:rsidRDefault="00A43CFE" w:rsidP="00A43CFE"/>
    <w:p w14:paraId="674889C2" w14:textId="77777777" w:rsidR="00A43CFE" w:rsidRPr="00A43CFE" w:rsidRDefault="00A43CFE" w:rsidP="00A43CFE"/>
    <w:sectPr w:rsidR="00A43CFE" w:rsidRPr="00A43CFE" w:rsidSect="00A437FB">
      <w:footerReference w:type="default" r:id="rId28"/>
      <w:footerReference w:type="first" r:id="rId29"/>
      <w:pgSz w:w="11906" w:h="16838" w:code="9"/>
      <w:pgMar w:top="1728" w:right="1800" w:bottom="1440" w:left="1800" w:header="720" w:footer="720" w:gutter="0"/>
      <w:pgNumType w:start="0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778D27" w14:textId="77777777" w:rsidR="00A437FB" w:rsidRPr="00E17A51" w:rsidRDefault="00A437FB" w:rsidP="00C6554A">
      <w:pPr>
        <w:spacing w:before="0" w:after="0" w:line="240" w:lineRule="auto"/>
      </w:pPr>
      <w:r w:rsidRPr="00E17A51">
        <w:separator/>
      </w:r>
    </w:p>
  </w:endnote>
  <w:endnote w:type="continuationSeparator" w:id="0">
    <w:p w14:paraId="32E6CA21" w14:textId="77777777" w:rsidR="00A437FB" w:rsidRPr="00E17A51" w:rsidRDefault="00A437FB" w:rsidP="00C6554A">
      <w:pPr>
        <w:spacing w:before="0" w:after="0" w:line="240" w:lineRule="auto"/>
      </w:pPr>
      <w:r w:rsidRPr="00E17A5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26140057"/>
      <w:docPartObj>
        <w:docPartGallery w:val="Page Numbers (Bottom of Page)"/>
        <w:docPartUnique/>
      </w:docPartObj>
    </w:sdtPr>
    <w:sdtContent>
      <w:sdt>
        <w:sdtPr>
          <w:id w:val="1272430444"/>
          <w:docPartObj>
            <w:docPartGallery w:val="Page Numbers (Top of Page)"/>
            <w:docPartUnique/>
          </w:docPartObj>
        </w:sdtPr>
        <w:sdtContent>
          <w:p w14:paraId="7F2BFD69" w14:textId="4C61B550" w:rsidR="006B7450" w:rsidRPr="00E17A51" w:rsidRDefault="006B7450">
            <w:pPr>
              <w:pStyle w:val="Pieddepage"/>
            </w:pPr>
            <w:r w:rsidRPr="00E17A51">
              <w:t xml:space="preserve">Page </w:t>
            </w:r>
            <w:r w:rsidRPr="00E17A51">
              <w:rPr>
                <w:b/>
                <w:bCs/>
                <w:sz w:val="24"/>
                <w:szCs w:val="24"/>
              </w:rPr>
              <w:fldChar w:fldCharType="begin"/>
            </w:r>
            <w:r w:rsidRPr="00E17A51">
              <w:rPr>
                <w:b/>
                <w:bCs/>
              </w:rPr>
              <w:instrText>PAGE</w:instrText>
            </w:r>
            <w:r w:rsidRPr="00E17A51">
              <w:rPr>
                <w:b/>
                <w:bCs/>
                <w:sz w:val="24"/>
                <w:szCs w:val="24"/>
              </w:rPr>
              <w:fldChar w:fldCharType="separate"/>
            </w:r>
            <w:r w:rsidRPr="00E17A51">
              <w:rPr>
                <w:b/>
                <w:bCs/>
              </w:rPr>
              <w:t>2</w:t>
            </w:r>
            <w:r w:rsidRPr="00E17A51">
              <w:rPr>
                <w:b/>
                <w:bCs/>
                <w:sz w:val="24"/>
                <w:szCs w:val="24"/>
              </w:rPr>
              <w:fldChar w:fldCharType="end"/>
            </w:r>
            <w:r w:rsidRPr="00E17A51">
              <w:t xml:space="preserve"> sur </w:t>
            </w:r>
            <w:r w:rsidRPr="00E17A51">
              <w:rPr>
                <w:b/>
                <w:bCs/>
                <w:sz w:val="24"/>
                <w:szCs w:val="24"/>
              </w:rPr>
              <w:fldChar w:fldCharType="begin"/>
            </w:r>
            <w:r w:rsidRPr="00E17A51">
              <w:rPr>
                <w:b/>
                <w:bCs/>
              </w:rPr>
              <w:instrText>NUMPAGES</w:instrText>
            </w:r>
            <w:r w:rsidRPr="00E17A51">
              <w:rPr>
                <w:b/>
                <w:bCs/>
                <w:sz w:val="24"/>
                <w:szCs w:val="24"/>
              </w:rPr>
              <w:fldChar w:fldCharType="separate"/>
            </w:r>
            <w:r w:rsidRPr="00E17A51">
              <w:rPr>
                <w:b/>
                <w:bCs/>
              </w:rPr>
              <w:t>2</w:t>
            </w:r>
            <w:r w:rsidRPr="00E17A5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022EF25" w14:textId="543C3C8D" w:rsidR="003F5911" w:rsidRPr="00E17A51" w:rsidRDefault="003F591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3532811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B2749C6" w14:textId="397ACA5E" w:rsidR="001C73DB" w:rsidRPr="00E17A51" w:rsidRDefault="001C73DB">
            <w:pPr>
              <w:pStyle w:val="Pieddepage"/>
            </w:pPr>
            <w:r w:rsidRPr="00E17A51">
              <w:t xml:space="preserve">Page </w:t>
            </w:r>
            <w:r w:rsidRPr="00E17A51">
              <w:rPr>
                <w:b/>
                <w:bCs/>
                <w:sz w:val="24"/>
                <w:szCs w:val="24"/>
              </w:rPr>
              <w:fldChar w:fldCharType="begin"/>
            </w:r>
            <w:r w:rsidRPr="00E17A51">
              <w:rPr>
                <w:b/>
                <w:bCs/>
              </w:rPr>
              <w:instrText>PAGE</w:instrText>
            </w:r>
            <w:r w:rsidRPr="00E17A51">
              <w:rPr>
                <w:b/>
                <w:bCs/>
                <w:sz w:val="24"/>
                <w:szCs w:val="24"/>
              </w:rPr>
              <w:fldChar w:fldCharType="separate"/>
            </w:r>
            <w:r w:rsidRPr="00E17A51">
              <w:rPr>
                <w:b/>
                <w:bCs/>
              </w:rPr>
              <w:t>2</w:t>
            </w:r>
            <w:r w:rsidRPr="00E17A51">
              <w:rPr>
                <w:b/>
                <w:bCs/>
                <w:sz w:val="24"/>
                <w:szCs w:val="24"/>
              </w:rPr>
              <w:fldChar w:fldCharType="end"/>
            </w:r>
            <w:r w:rsidRPr="00E17A51">
              <w:t xml:space="preserve"> sur </w:t>
            </w:r>
            <w:r w:rsidRPr="00E17A51">
              <w:rPr>
                <w:b/>
                <w:bCs/>
                <w:sz w:val="24"/>
                <w:szCs w:val="24"/>
              </w:rPr>
              <w:fldChar w:fldCharType="begin"/>
            </w:r>
            <w:r w:rsidRPr="00E17A51">
              <w:rPr>
                <w:b/>
                <w:bCs/>
              </w:rPr>
              <w:instrText>NUMPAGES</w:instrText>
            </w:r>
            <w:r w:rsidRPr="00E17A51">
              <w:rPr>
                <w:b/>
                <w:bCs/>
                <w:sz w:val="24"/>
                <w:szCs w:val="24"/>
              </w:rPr>
              <w:fldChar w:fldCharType="separate"/>
            </w:r>
            <w:r w:rsidRPr="00E17A51">
              <w:rPr>
                <w:b/>
                <w:bCs/>
              </w:rPr>
              <w:t>2</w:t>
            </w:r>
            <w:r w:rsidRPr="00E17A5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0CF4C9" w14:textId="77777777" w:rsidR="001C73DB" w:rsidRPr="00E17A51" w:rsidRDefault="001C73D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86D22A" w14:textId="77777777" w:rsidR="00A437FB" w:rsidRPr="00E17A51" w:rsidRDefault="00A437FB" w:rsidP="00C6554A">
      <w:pPr>
        <w:spacing w:before="0" w:after="0" w:line="240" w:lineRule="auto"/>
      </w:pPr>
      <w:r w:rsidRPr="00E17A51">
        <w:separator/>
      </w:r>
    </w:p>
  </w:footnote>
  <w:footnote w:type="continuationSeparator" w:id="0">
    <w:p w14:paraId="5FBA91F6" w14:textId="77777777" w:rsidR="00A437FB" w:rsidRPr="00E17A51" w:rsidRDefault="00A437FB" w:rsidP="00C6554A">
      <w:pPr>
        <w:spacing w:before="0" w:after="0" w:line="240" w:lineRule="auto"/>
      </w:pPr>
      <w:r w:rsidRPr="00E17A5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B4A336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8E84B80"/>
    <w:multiLevelType w:val="hybridMultilevel"/>
    <w:tmpl w:val="9CD8AA08"/>
    <w:lvl w:ilvl="0" w:tplc="560EC992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60E4F0D"/>
    <w:multiLevelType w:val="hybridMultilevel"/>
    <w:tmpl w:val="295E69A4"/>
    <w:lvl w:ilvl="0" w:tplc="E22C3128">
      <w:numFmt w:val="bullet"/>
      <w:lvlText w:val="-"/>
      <w:lvlJc w:val="left"/>
      <w:pPr>
        <w:ind w:left="36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C7B5EB6"/>
    <w:multiLevelType w:val="hybridMultilevel"/>
    <w:tmpl w:val="B984A426"/>
    <w:lvl w:ilvl="0" w:tplc="F87EA2B6">
      <w:start w:val="37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641F01"/>
    <w:multiLevelType w:val="hybridMultilevel"/>
    <w:tmpl w:val="BE020556"/>
    <w:lvl w:ilvl="0" w:tplc="675C9940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663710">
    <w:abstractNumId w:val="9"/>
  </w:num>
  <w:num w:numId="2" w16cid:durableId="837503085">
    <w:abstractNumId w:val="8"/>
  </w:num>
  <w:num w:numId="3" w16cid:durableId="1905987601">
    <w:abstractNumId w:val="8"/>
  </w:num>
  <w:num w:numId="4" w16cid:durableId="1649481838">
    <w:abstractNumId w:val="9"/>
  </w:num>
  <w:num w:numId="5" w16cid:durableId="1252813053">
    <w:abstractNumId w:val="14"/>
  </w:num>
  <w:num w:numId="6" w16cid:durableId="1858350929">
    <w:abstractNumId w:val="10"/>
  </w:num>
  <w:num w:numId="7" w16cid:durableId="770709124">
    <w:abstractNumId w:val="12"/>
  </w:num>
  <w:num w:numId="8" w16cid:durableId="1696540555">
    <w:abstractNumId w:val="7"/>
  </w:num>
  <w:num w:numId="9" w16cid:durableId="305352598">
    <w:abstractNumId w:val="6"/>
  </w:num>
  <w:num w:numId="10" w16cid:durableId="1154183454">
    <w:abstractNumId w:val="5"/>
  </w:num>
  <w:num w:numId="11" w16cid:durableId="1145390585">
    <w:abstractNumId w:val="4"/>
  </w:num>
  <w:num w:numId="12" w16cid:durableId="1322660327">
    <w:abstractNumId w:val="3"/>
  </w:num>
  <w:num w:numId="13" w16cid:durableId="1731616881">
    <w:abstractNumId w:val="2"/>
  </w:num>
  <w:num w:numId="14" w16cid:durableId="1774940561">
    <w:abstractNumId w:val="1"/>
  </w:num>
  <w:num w:numId="15" w16cid:durableId="1511260205">
    <w:abstractNumId w:val="0"/>
  </w:num>
  <w:num w:numId="16" w16cid:durableId="1435901099">
    <w:abstractNumId w:val="13"/>
  </w:num>
  <w:num w:numId="17" w16cid:durableId="1688755340">
    <w:abstractNumId w:val="11"/>
  </w:num>
  <w:num w:numId="18" w16cid:durableId="1248269360">
    <w:abstractNumId w:val="16"/>
  </w:num>
  <w:num w:numId="19" w16cid:durableId="86711060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90"/>
    <w:rsid w:val="00026C2F"/>
    <w:rsid w:val="000A77B8"/>
    <w:rsid w:val="000C6519"/>
    <w:rsid w:val="000D72AD"/>
    <w:rsid w:val="001C43DE"/>
    <w:rsid w:val="001C6A0F"/>
    <w:rsid w:val="001C73DB"/>
    <w:rsid w:val="001E256E"/>
    <w:rsid w:val="002025EB"/>
    <w:rsid w:val="002554CD"/>
    <w:rsid w:val="0028763C"/>
    <w:rsid w:val="00293B83"/>
    <w:rsid w:val="002A4996"/>
    <w:rsid w:val="002B4294"/>
    <w:rsid w:val="00333D0D"/>
    <w:rsid w:val="003A4972"/>
    <w:rsid w:val="003F5911"/>
    <w:rsid w:val="003F7BC6"/>
    <w:rsid w:val="00440060"/>
    <w:rsid w:val="004C049F"/>
    <w:rsid w:val="005000E2"/>
    <w:rsid w:val="00505BD7"/>
    <w:rsid w:val="00537F95"/>
    <w:rsid w:val="005B03DF"/>
    <w:rsid w:val="00606A2A"/>
    <w:rsid w:val="00663A2F"/>
    <w:rsid w:val="006A3CE7"/>
    <w:rsid w:val="006B7450"/>
    <w:rsid w:val="006F4FA1"/>
    <w:rsid w:val="00705783"/>
    <w:rsid w:val="007123EF"/>
    <w:rsid w:val="00735FEA"/>
    <w:rsid w:val="00770322"/>
    <w:rsid w:val="007C0ACB"/>
    <w:rsid w:val="00800D33"/>
    <w:rsid w:val="0089714F"/>
    <w:rsid w:val="008A21D7"/>
    <w:rsid w:val="009449C8"/>
    <w:rsid w:val="00975C65"/>
    <w:rsid w:val="00992569"/>
    <w:rsid w:val="009C12D9"/>
    <w:rsid w:val="009C2490"/>
    <w:rsid w:val="00A437FB"/>
    <w:rsid w:val="00A43CFE"/>
    <w:rsid w:val="00B43C20"/>
    <w:rsid w:val="00B7370B"/>
    <w:rsid w:val="00C47060"/>
    <w:rsid w:val="00C6554A"/>
    <w:rsid w:val="00CB5864"/>
    <w:rsid w:val="00CE2B1C"/>
    <w:rsid w:val="00D21D5C"/>
    <w:rsid w:val="00D5222D"/>
    <w:rsid w:val="00D7116F"/>
    <w:rsid w:val="00D964BF"/>
    <w:rsid w:val="00DB2018"/>
    <w:rsid w:val="00DC5FD8"/>
    <w:rsid w:val="00E17A51"/>
    <w:rsid w:val="00EA2C9E"/>
    <w:rsid w:val="00EB2746"/>
    <w:rsid w:val="00ED7C44"/>
    <w:rsid w:val="00EE28BE"/>
    <w:rsid w:val="00F52CAF"/>
    <w:rsid w:val="00F7202E"/>
    <w:rsid w:val="00FA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223FE6"/>
  <w15:chartTrackingRefBased/>
  <w15:docId w15:val="{948473B6-99EE-466F-B1ED-31EC6D84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aragraphedeliste">
    <w:name w:val="List Paragraph"/>
    <w:basedOn w:val="Normal"/>
    <w:uiPriority w:val="34"/>
    <w:unhideWhenUsed/>
    <w:qFormat/>
    <w:rsid w:val="00F52CAF"/>
    <w:pPr>
      <w:ind w:left="720"/>
      <w:contextualSpacing/>
    </w:pPr>
  </w:style>
  <w:style w:type="table" w:styleId="Grilledutableau">
    <w:name w:val="Table Grid"/>
    <w:basedOn w:val="TableauNormal"/>
    <w:uiPriority w:val="39"/>
    <w:rsid w:val="009925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7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9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0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" Type="http://schemas.openxmlformats.org/officeDocument/2006/relationships/settings" Target="settings.xml"/><Relationship Id="rId21" Type="http://schemas.openxmlformats.org/officeDocument/2006/relationships/diagramColors" Target="diagrams/colors3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il\AppData\Local\Microsoft\Office\16.0\DTS\fr-FR%7b009F736E-D352-4D9C-B27C-572138365CF2%7d\%7bA1386F9B-8C6D-4BE0-813A-26B29F5394BD%7dtf02835058_win32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A5EB11-7416-4C1F-9B0D-8E3FB3F0A5CA}" type="doc">
      <dgm:prSet loTypeId="urn:microsoft.com/office/officeart/2005/8/layout/hierarchy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FD6AAC7D-CA6F-4765-B4C8-6275F2DAE4C5}">
      <dgm:prSet phldrT="[Texte]"/>
      <dgm:spPr/>
      <dgm:t>
        <a:bodyPr/>
        <a:lstStyle/>
        <a:p>
          <a:r>
            <a:rPr lang="fr-FR"/>
            <a:t>Request (at least 41 bytes)</a:t>
          </a:r>
        </a:p>
      </dgm:t>
    </dgm:pt>
    <dgm:pt modelId="{EE819705-13A1-482B-8111-CD5ACD73D8C9}" type="parTrans" cxnId="{3B09F7CA-E4FB-4919-8785-3236D77BE43F}">
      <dgm:prSet/>
      <dgm:spPr/>
      <dgm:t>
        <a:bodyPr/>
        <a:lstStyle/>
        <a:p>
          <a:endParaRPr lang="fr-FR"/>
        </a:p>
      </dgm:t>
    </dgm:pt>
    <dgm:pt modelId="{D5E41AD6-C045-424F-A544-655F4827D5FF}" type="sibTrans" cxnId="{3B09F7CA-E4FB-4919-8785-3236D77BE43F}">
      <dgm:prSet/>
      <dgm:spPr/>
      <dgm:t>
        <a:bodyPr/>
        <a:lstStyle/>
        <a:p>
          <a:endParaRPr lang="fr-FR"/>
        </a:p>
      </dgm:t>
    </dgm:pt>
    <dgm:pt modelId="{F8A50BE9-98B2-463F-A265-EEDB9F145ADE}">
      <dgm:prSet phldrT="[Texte]"/>
      <dgm:spPr>
        <a:solidFill>
          <a:schemeClr val="accent2"/>
        </a:solidFill>
      </dgm:spPr>
      <dgm:t>
        <a:bodyPr/>
        <a:lstStyle/>
        <a:p>
          <a:r>
            <a:rPr lang="fr-FR"/>
            <a:t>Header (41 bytes)</a:t>
          </a:r>
        </a:p>
      </dgm:t>
    </dgm:pt>
    <dgm:pt modelId="{B8CD0BC8-54B2-4D07-ACD8-D71EDC6D88EA}" type="parTrans" cxnId="{21C33104-FFAF-4345-A5E1-6BF6154E991B}">
      <dgm:prSet/>
      <dgm:spPr/>
      <dgm:t>
        <a:bodyPr/>
        <a:lstStyle/>
        <a:p>
          <a:endParaRPr lang="fr-FR"/>
        </a:p>
      </dgm:t>
    </dgm:pt>
    <dgm:pt modelId="{FDC090A6-AB7F-49C6-8DB1-4A948811DF22}" type="sibTrans" cxnId="{21C33104-FFAF-4345-A5E1-6BF6154E991B}">
      <dgm:prSet/>
      <dgm:spPr/>
      <dgm:t>
        <a:bodyPr/>
        <a:lstStyle/>
        <a:p>
          <a:endParaRPr lang="fr-FR"/>
        </a:p>
      </dgm:t>
    </dgm:pt>
    <dgm:pt modelId="{B6C284DE-96B3-4332-8F36-5BC562D11489}">
      <dgm:prSet phldrT="[Texte]"/>
      <dgm:spPr>
        <a:solidFill>
          <a:schemeClr val="accent3"/>
        </a:solidFill>
      </dgm:spPr>
      <dgm:t>
        <a:bodyPr/>
        <a:lstStyle/>
        <a:p>
          <a:r>
            <a:rPr lang="fr-FR"/>
            <a:t>Body</a:t>
          </a:r>
        </a:p>
      </dgm:t>
    </dgm:pt>
    <dgm:pt modelId="{C9DA620E-2232-4495-B461-B2D0C1746785}" type="parTrans" cxnId="{70F1E39A-E413-428C-9416-9431ACAF1F9C}">
      <dgm:prSet/>
      <dgm:spPr/>
      <dgm:t>
        <a:bodyPr/>
        <a:lstStyle/>
        <a:p>
          <a:endParaRPr lang="fr-FR"/>
        </a:p>
      </dgm:t>
    </dgm:pt>
    <dgm:pt modelId="{74D8E76C-3B69-4C6A-BE3E-DDADBF78A358}" type="sibTrans" cxnId="{70F1E39A-E413-428C-9416-9431ACAF1F9C}">
      <dgm:prSet/>
      <dgm:spPr/>
      <dgm:t>
        <a:bodyPr/>
        <a:lstStyle/>
        <a:p>
          <a:endParaRPr lang="fr-FR"/>
        </a:p>
      </dgm:t>
    </dgm:pt>
    <dgm:pt modelId="{A6E29DA7-48E8-4E42-99D2-8103689EFA98}" type="pres">
      <dgm:prSet presAssocID="{2FA5EB11-7416-4C1F-9B0D-8E3FB3F0A5CA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3AACFC7-F8D7-45FC-85EE-EBA81A41553C}" type="pres">
      <dgm:prSet presAssocID="{FD6AAC7D-CA6F-4765-B4C8-6275F2DAE4C5}" presName="vertOne" presStyleCnt="0"/>
      <dgm:spPr/>
    </dgm:pt>
    <dgm:pt modelId="{E84159B8-3922-4666-B19D-82CB8E4036D1}" type="pres">
      <dgm:prSet presAssocID="{FD6AAC7D-CA6F-4765-B4C8-6275F2DAE4C5}" presName="txOne" presStyleLbl="node0" presStyleIdx="0" presStyleCnt="1">
        <dgm:presLayoutVars>
          <dgm:chPref val="3"/>
        </dgm:presLayoutVars>
      </dgm:prSet>
      <dgm:spPr/>
    </dgm:pt>
    <dgm:pt modelId="{8AF293FE-30FC-46D9-AA31-07226A4F2DD0}" type="pres">
      <dgm:prSet presAssocID="{FD6AAC7D-CA6F-4765-B4C8-6275F2DAE4C5}" presName="parTransOne" presStyleCnt="0"/>
      <dgm:spPr/>
    </dgm:pt>
    <dgm:pt modelId="{E38FE344-D4E8-4CE7-A3D6-D2D2DEBDC29C}" type="pres">
      <dgm:prSet presAssocID="{FD6AAC7D-CA6F-4765-B4C8-6275F2DAE4C5}" presName="horzOne" presStyleCnt="0"/>
      <dgm:spPr/>
    </dgm:pt>
    <dgm:pt modelId="{F91E0380-9187-4243-B1F3-9EFDFD027F70}" type="pres">
      <dgm:prSet presAssocID="{F8A50BE9-98B2-463F-A265-EEDB9F145ADE}" presName="vertTwo" presStyleCnt="0"/>
      <dgm:spPr/>
    </dgm:pt>
    <dgm:pt modelId="{DDCFCD53-0C42-4A87-8699-A64211C90C18}" type="pres">
      <dgm:prSet presAssocID="{F8A50BE9-98B2-463F-A265-EEDB9F145ADE}" presName="txTwo" presStyleLbl="node2" presStyleIdx="0" presStyleCnt="2" custScaleX="114511">
        <dgm:presLayoutVars>
          <dgm:chPref val="3"/>
        </dgm:presLayoutVars>
      </dgm:prSet>
      <dgm:spPr/>
    </dgm:pt>
    <dgm:pt modelId="{1C7A3A5C-ACEA-4571-8006-516D81D7301D}" type="pres">
      <dgm:prSet presAssocID="{F8A50BE9-98B2-463F-A265-EEDB9F145ADE}" presName="horzTwo" presStyleCnt="0"/>
      <dgm:spPr/>
    </dgm:pt>
    <dgm:pt modelId="{52F12255-D5C1-497B-969C-A97D0086BBD8}" type="pres">
      <dgm:prSet presAssocID="{FDC090A6-AB7F-49C6-8DB1-4A948811DF22}" presName="sibSpaceTwo" presStyleCnt="0"/>
      <dgm:spPr/>
    </dgm:pt>
    <dgm:pt modelId="{E0E30188-97F2-4F8A-9E44-1644A2A246E6}" type="pres">
      <dgm:prSet presAssocID="{B6C284DE-96B3-4332-8F36-5BC562D11489}" presName="vertTwo" presStyleCnt="0"/>
      <dgm:spPr/>
    </dgm:pt>
    <dgm:pt modelId="{EAD8ACFF-831A-4597-BC5C-9B22EE52CCF4}" type="pres">
      <dgm:prSet presAssocID="{B6C284DE-96B3-4332-8F36-5BC562D11489}" presName="txTwo" presStyleLbl="node2" presStyleIdx="1" presStyleCnt="2" custScaleX="106905">
        <dgm:presLayoutVars>
          <dgm:chPref val="3"/>
        </dgm:presLayoutVars>
      </dgm:prSet>
      <dgm:spPr/>
    </dgm:pt>
    <dgm:pt modelId="{575A38BB-885A-4C4E-809B-16DA7FC600D8}" type="pres">
      <dgm:prSet presAssocID="{B6C284DE-96B3-4332-8F36-5BC562D11489}" presName="horzTwo" presStyleCnt="0"/>
      <dgm:spPr/>
    </dgm:pt>
  </dgm:ptLst>
  <dgm:cxnLst>
    <dgm:cxn modelId="{21C33104-FFAF-4345-A5E1-6BF6154E991B}" srcId="{FD6AAC7D-CA6F-4765-B4C8-6275F2DAE4C5}" destId="{F8A50BE9-98B2-463F-A265-EEDB9F145ADE}" srcOrd="0" destOrd="0" parTransId="{B8CD0BC8-54B2-4D07-ACD8-D71EDC6D88EA}" sibTransId="{FDC090A6-AB7F-49C6-8DB1-4A948811DF22}"/>
    <dgm:cxn modelId="{55EEDE1A-FA34-4FB5-BD3A-08DF195155A6}" type="presOf" srcId="{F8A50BE9-98B2-463F-A265-EEDB9F145ADE}" destId="{DDCFCD53-0C42-4A87-8699-A64211C90C18}" srcOrd="0" destOrd="0" presId="urn:microsoft.com/office/officeart/2005/8/layout/hierarchy4"/>
    <dgm:cxn modelId="{587E6D1F-1177-4E94-8944-34EE9B063962}" type="presOf" srcId="{FD6AAC7D-CA6F-4765-B4C8-6275F2DAE4C5}" destId="{E84159B8-3922-4666-B19D-82CB8E4036D1}" srcOrd="0" destOrd="0" presId="urn:microsoft.com/office/officeart/2005/8/layout/hierarchy4"/>
    <dgm:cxn modelId="{3836AC3B-C2EB-44FA-AE29-AF04A9C71101}" type="presOf" srcId="{2FA5EB11-7416-4C1F-9B0D-8E3FB3F0A5CA}" destId="{A6E29DA7-48E8-4E42-99D2-8103689EFA98}" srcOrd="0" destOrd="0" presId="urn:microsoft.com/office/officeart/2005/8/layout/hierarchy4"/>
    <dgm:cxn modelId="{EBA8D461-05DC-407C-91B6-0DFA4E11DFCF}" type="presOf" srcId="{B6C284DE-96B3-4332-8F36-5BC562D11489}" destId="{EAD8ACFF-831A-4597-BC5C-9B22EE52CCF4}" srcOrd="0" destOrd="0" presId="urn:microsoft.com/office/officeart/2005/8/layout/hierarchy4"/>
    <dgm:cxn modelId="{70F1E39A-E413-428C-9416-9431ACAF1F9C}" srcId="{FD6AAC7D-CA6F-4765-B4C8-6275F2DAE4C5}" destId="{B6C284DE-96B3-4332-8F36-5BC562D11489}" srcOrd="1" destOrd="0" parTransId="{C9DA620E-2232-4495-B461-B2D0C1746785}" sibTransId="{74D8E76C-3B69-4C6A-BE3E-DDADBF78A358}"/>
    <dgm:cxn modelId="{3B09F7CA-E4FB-4919-8785-3236D77BE43F}" srcId="{2FA5EB11-7416-4C1F-9B0D-8E3FB3F0A5CA}" destId="{FD6AAC7D-CA6F-4765-B4C8-6275F2DAE4C5}" srcOrd="0" destOrd="0" parTransId="{EE819705-13A1-482B-8111-CD5ACD73D8C9}" sibTransId="{D5E41AD6-C045-424F-A544-655F4827D5FF}"/>
    <dgm:cxn modelId="{3C77E723-47F3-40D9-9A14-13E128FA78A5}" type="presParOf" srcId="{A6E29DA7-48E8-4E42-99D2-8103689EFA98}" destId="{C3AACFC7-F8D7-45FC-85EE-EBA81A41553C}" srcOrd="0" destOrd="0" presId="urn:microsoft.com/office/officeart/2005/8/layout/hierarchy4"/>
    <dgm:cxn modelId="{D317BFBE-1ADB-458E-BAC0-138CEFF2E4E8}" type="presParOf" srcId="{C3AACFC7-F8D7-45FC-85EE-EBA81A41553C}" destId="{E84159B8-3922-4666-B19D-82CB8E4036D1}" srcOrd="0" destOrd="0" presId="urn:microsoft.com/office/officeart/2005/8/layout/hierarchy4"/>
    <dgm:cxn modelId="{67DD19F5-B855-4C0F-9FE6-49E62A6A3D11}" type="presParOf" srcId="{C3AACFC7-F8D7-45FC-85EE-EBA81A41553C}" destId="{8AF293FE-30FC-46D9-AA31-07226A4F2DD0}" srcOrd="1" destOrd="0" presId="urn:microsoft.com/office/officeart/2005/8/layout/hierarchy4"/>
    <dgm:cxn modelId="{C8694A00-304D-408C-853A-EE37F4AC2DEB}" type="presParOf" srcId="{C3AACFC7-F8D7-45FC-85EE-EBA81A41553C}" destId="{E38FE344-D4E8-4CE7-A3D6-D2D2DEBDC29C}" srcOrd="2" destOrd="0" presId="urn:microsoft.com/office/officeart/2005/8/layout/hierarchy4"/>
    <dgm:cxn modelId="{1785257E-306A-4042-884E-0F214452ECAE}" type="presParOf" srcId="{E38FE344-D4E8-4CE7-A3D6-D2D2DEBDC29C}" destId="{F91E0380-9187-4243-B1F3-9EFDFD027F70}" srcOrd="0" destOrd="0" presId="urn:microsoft.com/office/officeart/2005/8/layout/hierarchy4"/>
    <dgm:cxn modelId="{A3C99C3D-5DEC-4EC5-A4E8-98D0C31A259F}" type="presParOf" srcId="{F91E0380-9187-4243-B1F3-9EFDFD027F70}" destId="{DDCFCD53-0C42-4A87-8699-A64211C90C18}" srcOrd="0" destOrd="0" presId="urn:microsoft.com/office/officeart/2005/8/layout/hierarchy4"/>
    <dgm:cxn modelId="{D7EACF32-895A-48F6-9A51-430CBC95187B}" type="presParOf" srcId="{F91E0380-9187-4243-B1F3-9EFDFD027F70}" destId="{1C7A3A5C-ACEA-4571-8006-516D81D7301D}" srcOrd="1" destOrd="0" presId="urn:microsoft.com/office/officeart/2005/8/layout/hierarchy4"/>
    <dgm:cxn modelId="{187C30A6-ABAE-422C-A4E6-89C59408A2C0}" type="presParOf" srcId="{E38FE344-D4E8-4CE7-A3D6-D2D2DEBDC29C}" destId="{52F12255-D5C1-497B-969C-A97D0086BBD8}" srcOrd="1" destOrd="0" presId="urn:microsoft.com/office/officeart/2005/8/layout/hierarchy4"/>
    <dgm:cxn modelId="{8F33AC0B-7ED6-44F2-8F20-182C4DBF3662}" type="presParOf" srcId="{E38FE344-D4E8-4CE7-A3D6-D2D2DEBDC29C}" destId="{E0E30188-97F2-4F8A-9E44-1644A2A246E6}" srcOrd="2" destOrd="0" presId="urn:microsoft.com/office/officeart/2005/8/layout/hierarchy4"/>
    <dgm:cxn modelId="{D9EAE3BF-6323-4FF4-91DF-3B6A9BF14D3E}" type="presParOf" srcId="{E0E30188-97F2-4F8A-9E44-1644A2A246E6}" destId="{EAD8ACFF-831A-4597-BC5C-9B22EE52CCF4}" srcOrd="0" destOrd="0" presId="urn:microsoft.com/office/officeart/2005/8/layout/hierarchy4"/>
    <dgm:cxn modelId="{9E77070A-526F-4572-B0DA-6BED147D407A}" type="presParOf" srcId="{E0E30188-97F2-4F8A-9E44-1644A2A246E6}" destId="{575A38BB-885A-4C4E-809B-16DA7FC600D8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FA5EB11-7416-4C1F-9B0D-8E3FB3F0A5CA}" type="doc">
      <dgm:prSet loTypeId="urn:microsoft.com/office/officeart/2005/8/layout/hierarchy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FD6AAC7D-CA6F-4765-B4C8-6275F2DAE4C5}">
      <dgm:prSet phldrT="[Texte]"/>
      <dgm:spPr>
        <a:solidFill>
          <a:schemeClr val="accent2"/>
        </a:solidFill>
      </dgm:spPr>
      <dgm:t>
        <a:bodyPr/>
        <a:lstStyle/>
        <a:p>
          <a:r>
            <a:rPr lang="fr-FR"/>
            <a:t>Header (41 bytes)</a:t>
          </a:r>
        </a:p>
      </dgm:t>
    </dgm:pt>
    <dgm:pt modelId="{EE819705-13A1-482B-8111-CD5ACD73D8C9}" type="parTrans" cxnId="{3B09F7CA-E4FB-4919-8785-3236D77BE43F}">
      <dgm:prSet/>
      <dgm:spPr/>
      <dgm:t>
        <a:bodyPr/>
        <a:lstStyle/>
        <a:p>
          <a:endParaRPr lang="fr-FR"/>
        </a:p>
      </dgm:t>
    </dgm:pt>
    <dgm:pt modelId="{D5E41AD6-C045-424F-A544-655F4827D5FF}" type="sibTrans" cxnId="{3B09F7CA-E4FB-4919-8785-3236D77BE43F}">
      <dgm:prSet/>
      <dgm:spPr/>
      <dgm:t>
        <a:bodyPr/>
        <a:lstStyle/>
        <a:p>
          <a:endParaRPr lang="fr-FR"/>
        </a:p>
      </dgm:t>
    </dgm:pt>
    <dgm:pt modelId="{B565D2E8-391E-4BA9-890E-83CABAE55D33}">
      <dgm:prSet phldrT="[Texte]"/>
      <dgm:spPr>
        <a:solidFill>
          <a:schemeClr val="accent2"/>
        </a:solidFill>
      </dgm:spPr>
      <dgm:t>
        <a:bodyPr/>
        <a:lstStyle/>
        <a:p>
          <a:r>
            <a:rPr lang="fr-FR"/>
            <a:t>Command id (1 byte)</a:t>
          </a:r>
        </a:p>
      </dgm:t>
    </dgm:pt>
    <dgm:pt modelId="{86F036D6-D399-4AFB-BF03-CD1D3E15753A}" type="parTrans" cxnId="{38193A4F-19E4-4283-BD6C-B93003933B6C}">
      <dgm:prSet/>
      <dgm:spPr/>
      <dgm:t>
        <a:bodyPr/>
        <a:lstStyle/>
        <a:p>
          <a:endParaRPr lang="fr-FR"/>
        </a:p>
      </dgm:t>
    </dgm:pt>
    <dgm:pt modelId="{E13B364F-7AB6-467B-84F0-CF22EE5D9B0A}" type="sibTrans" cxnId="{38193A4F-19E4-4283-BD6C-B93003933B6C}">
      <dgm:prSet/>
      <dgm:spPr/>
      <dgm:t>
        <a:bodyPr/>
        <a:lstStyle/>
        <a:p>
          <a:endParaRPr lang="fr-FR"/>
        </a:p>
      </dgm:t>
    </dgm:pt>
    <dgm:pt modelId="{ECA7F297-551D-43B5-924B-B7E6C57D883F}">
      <dgm:prSet phldrT="[Texte]"/>
      <dgm:spPr>
        <a:solidFill>
          <a:schemeClr val="accent2"/>
        </a:solidFill>
      </dgm:spPr>
      <dgm:t>
        <a:bodyPr/>
        <a:lstStyle/>
        <a:p>
          <a:r>
            <a:rPr lang="fr-FR"/>
            <a:t>Error code (1 byte)</a:t>
          </a:r>
        </a:p>
      </dgm:t>
    </dgm:pt>
    <dgm:pt modelId="{E63AED2B-6D68-4929-94EB-0568F196FE6A}" type="parTrans" cxnId="{B9E07114-0FA8-4364-A645-B3CFD04536F7}">
      <dgm:prSet/>
      <dgm:spPr/>
      <dgm:t>
        <a:bodyPr/>
        <a:lstStyle/>
        <a:p>
          <a:endParaRPr lang="fr-FR"/>
        </a:p>
      </dgm:t>
    </dgm:pt>
    <dgm:pt modelId="{183407B4-7E1F-4123-982F-025F6F940678}" type="sibTrans" cxnId="{B9E07114-0FA8-4364-A645-B3CFD04536F7}">
      <dgm:prSet/>
      <dgm:spPr/>
      <dgm:t>
        <a:bodyPr/>
        <a:lstStyle/>
        <a:p>
          <a:endParaRPr lang="fr-FR"/>
        </a:p>
      </dgm:t>
    </dgm:pt>
    <dgm:pt modelId="{F8A50BE9-98B2-463F-A265-EEDB9F145ADE}">
      <dgm:prSet phldrT="[Texte]"/>
      <dgm:spPr>
        <a:solidFill>
          <a:schemeClr val="accent2"/>
        </a:solidFill>
      </dgm:spPr>
      <dgm:t>
        <a:bodyPr/>
        <a:lstStyle/>
        <a:p>
          <a:r>
            <a:rPr lang="fr-FR"/>
            <a:t>User UUID (37 bytes)</a:t>
          </a:r>
        </a:p>
      </dgm:t>
    </dgm:pt>
    <dgm:pt modelId="{B8CD0BC8-54B2-4D07-ACD8-D71EDC6D88EA}" type="parTrans" cxnId="{21C33104-FFAF-4345-A5E1-6BF6154E991B}">
      <dgm:prSet/>
      <dgm:spPr/>
      <dgm:t>
        <a:bodyPr/>
        <a:lstStyle/>
        <a:p>
          <a:endParaRPr lang="fr-FR"/>
        </a:p>
      </dgm:t>
    </dgm:pt>
    <dgm:pt modelId="{FDC090A6-AB7F-49C6-8DB1-4A948811DF22}" type="sibTrans" cxnId="{21C33104-FFAF-4345-A5E1-6BF6154E991B}">
      <dgm:prSet/>
      <dgm:spPr/>
      <dgm:t>
        <a:bodyPr/>
        <a:lstStyle/>
        <a:p>
          <a:endParaRPr lang="fr-FR"/>
        </a:p>
      </dgm:t>
    </dgm:pt>
    <dgm:pt modelId="{B6C284DE-96B3-4332-8F36-5BC562D11489}">
      <dgm:prSet phldrT="[Texte]"/>
      <dgm:spPr>
        <a:solidFill>
          <a:schemeClr val="accent2"/>
        </a:solidFill>
      </dgm:spPr>
      <dgm:t>
        <a:bodyPr/>
        <a:lstStyle/>
        <a:p>
          <a:r>
            <a:rPr lang="fr-FR"/>
            <a:t>Body size (2 bytes)</a:t>
          </a:r>
        </a:p>
      </dgm:t>
    </dgm:pt>
    <dgm:pt modelId="{C9DA620E-2232-4495-B461-B2D0C1746785}" type="parTrans" cxnId="{70F1E39A-E413-428C-9416-9431ACAF1F9C}">
      <dgm:prSet/>
      <dgm:spPr/>
      <dgm:t>
        <a:bodyPr/>
        <a:lstStyle/>
        <a:p>
          <a:endParaRPr lang="fr-FR"/>
        </a:p>
      </dgm:t>
    </dgm:pt>
    <dgm:pt modelId="{74D8E76C-3B69-4C6A-BE3E-DDADBF78A358}" type="sibTrans" cxnId="{70F1E39A-E413-428C-9416-9431ACAF1F9C}">
      <dgm:prSet/>
      <dgm:spPr/>
      <dgm:t>
        <a:bodyPr/>
        <a:lstStyle/>
        <a:p>
          <a:endParaRPr lang="fr-FR"/>
        </a:p>
      </dgm:t>
    </dgm:pt>
    <dgm:pt modelId="{A6E29DA7-48E8-4E42-99D2-8103689EFA98}" type="pres">
      <dgm:prSet presAssocID="{2FA5EB11-7416-4C1F-9B0D-8E3FB3F0A5CA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3AACFC7-F8D7-45FC-85EE-EBA81A41553C}" type="pres">
      <dgm:prSet presAssocID="{FD6AAC7D-CA6F-4765-B4C8-6275F2DAE4C5}" presName="vertOne" presStyleCnt="0"/>
      <dgm:spPr/>
    </dgm:pt>
    <dgm:pt modelId="{E84159B8-3922-4666-B19D-82CB8E4036D1}" type="pres">
      <dgm:prSet presAssocID="{FD6AAC7D-CA6F-4765-B4C8-6275F2DAE4C5}" presName="txOne" presStyleLbl="node0" presStyleIdx="0" presStyleCnt="1">
        <dgm:presLayoutVars>
          <dgm:chPref val="3"/>
        </dgm:presLayoutVars>
      </dgm:prSet>
      <dgm:spPr/>
    </dgm:pt>
    <dgm:pt modelId="{8AF293FE-30FC-46D9-AA31-07226A4F2DD0}" type="pres">
      <dgm:prSet presAssocID="{FD6AAC7D-CA6F-4765-B4C8-6275F2DAE4C5}" presName="parTransOne" presStyleCnt="0"/>
      <dgm:spPr/>
    </dgm:pt>
    <dgm:pt modelId="{E38FE344-D4E8-4CE7-A3D6-D2D2DEBDC29C}" type="pres">
      <dgm:prSet presAssocID="{FD6AAC7D-CA6F-4765-B4C8-6275F2DAE4C5}" presName="horzOne" presStyleCnt="0"/>
      <dgm:spPr/>
    </dgm:pt>
    <dgm:pt modelId="{35598497-6556-4BF7-B4DA-2D0A7A5CD239}" type="pres">
      <dgm:prSet presAssocID="{B565D2E8-391E-4BA9-890E-83CABAE55D33}" presName="vertTwo" presStyleCnt="0"/>
      <dgm:spPr/>
    </dgm:pt>
    <dgm:pt modelId="{D9BDFDD7-B7E3-4D95-9BF8-C2D1EDE00DF1}" type="pres">
      <dgm:prSet presAssocID="{B565D2E8-391E-4BA9-890E-83CABAE55D33}" presName="txTwo" presStyleLbl="node2" presStyleIdx="0" presStyleCnt="4" custScaleX="58404">
        <dgm:presLayoutVars>
          <dgm:chPref val="3"/>
        </dgm:presLayoutVars>
      </dgm:prSet>
      <dgm:spPr/>
    </dgm:pt>
    <dgm:pt modelId="{7186E597-BD56-4CA7-8A89-CBB2844AE604}" type="pres">
      <dgm:prSet presAssocID="{B565D2E8-391E-4BA9-890E-83CABAE55D33}" presName="horzTwo" presStyleCnt="0"/>
      <dgm:spPr/>
    </dgm:pt>
    <dgm:pt modelId="{4BA650E7-CCED-4E78-9BD0-E57EFE056897}" type="pres">
      <dgm:prSet presAssocID="{E13B364F-7AB6-467B-84F0-CF22EE5D9B0A}" presName="sibSpaceTwo" presStyleCnt="0"/>
      <dgm:spPr/>
    </dgm:pt>
    <dgm:pt modelId="{34089F9C-1A53-4C5C-8D0A-6287D995797A}" type="pres">
      <dgm:prSet presAssocID="{ECA7F297-551D-43B5-924B-B7E6C57D883F}" presName="vertTwo" presStyleCnt="0"/>
      <dgm:spPr/>
    </dgm:pt>
    <dgm:pt modelId="{866C47AC-E8A1-4093-97DD-D3AB550B4A01}" type="pres">
      <dgm:prSet presAssocID="{ECA7F297-551D-43B5-924B-B7E6C57D883F}" presName="txTwo" presStyleLbl="node2" presStyleIdx="1" presStyleCnt="4" custScaleX="53530">
        <dgm:presLayoutVars>
          <dgm:chPref val="3"/>
        </dgm:presLayoutVars>
      </dgm:prSet>
      <dgm:spPr/>
    </dgm:pt>
    <dgm:pt modelId="{C2613080-3ECA-4FFB-9A59-B4691FA7FFE8}" type="pres">
      <dgm:prSet presAssocID="{ECA7F297-551D-43B5-924B-B7E6C57D883F}" presName="horzTwo" presStyleCnt="0"/>
      <dgm:spPr/>
    </dgm:pt>
    <dgm:pt modelId="{75D08F66-64BB-48DA-9576-A35C3911D094}" type="pres">
      <dgm:prSet presAssocID="{183407B4-7E1F-4123-982F-025F6F940678}" presName="sibSpaceTwo" presStyleCnt="0"/>
      <dgm:spPr/>
    </dgm:pt>
    <dgm:pt modelId="{F91E0380-9187-4243-B1F3-9EFDFD027F70}" type="pres">
      <dgm:prSet presAssocID="{F8A50BE9-98B2-463F-A265-EEDB9F145ADE}" presName="vertTwo" presStyleCnt="0"/>
      <dgm:spPr/>
    </dgm:pt>
    <dgm:pt modelId="{DDCFCD53-0C42-4A87-8699-A64211C90C18}" type="pres">
      <dgm:prSet presAssocID="{F8A50BE9-98B2-463F-A265-EEDB9F145ADE}" presName="txTwo" presStyleLbl="node2" presStyleIdx="2" presStyleCnt="4" custScaleX="256658">
        <dgm:presLayoutVars>
          <dgm:chPref val="3"/>
        </dgm:presLayoutVars>
      </dgm:prSet>
      <dgm:spPr/>
    </dgm:pt>
    <dgm:pt modelId="{1C7A3A5C-ACEA-4571-8006-516D81D7301D}" type="pres">
      <dgm:prSet presAssocID="{F8A50BE9-98B2-463F-A265-EEDB9F145ADE}" presName="horzTwo" presStyleCnt="0"/>
      <dgm:spPr/>
    </dgm:pt>
    <dgm:pt modelId="{52F12255-D5C1-497B-969C-A97D0086BBD8}" type="pres">
      <dgm:prSet presAssocID="{FDC090A6-AB7F-49C6-8DB1-4A948811DF22}" presName="sibSpaceTwo" presStyleCnt="0"/>
      <dgm:spPr/>
    </dgm:pt>
    <dgm:pt modelId="{E0E30188-97F2-4F8A-9E44-1644A2A246E6}" type="pres">
      <dgm:prSet presAssocID="{B6C284DE-96B3-4332-8F36-5BC562D11489}" presName="vertTwo" presStyleCnt="0"/>
      <dgm:spPr/>
    </dgm:pt>
    <dgm:pt modelId="{EAD8ACFF-831A-4597-BC5C-9B22EE52CCF4}" type="pres">
      <dgm:prSet presAssocID="{B6C284DE-96B3-4332-8F36-5BC562D11489}" presName="txTwo" presStyleLbl="node2" presStyleIdx="3" presStyleCnt="4" custScaleX="106905">
        <dgm:presLayoutVars>
          <dgm:chPref val="3"/>
        </dgm:presLayoutVars>
      </dgm:prSet>
      <dgm:spPr/>
    </dgm:pt>
    <dgm:pt modelId="{575A38BB-885A-4C4E-809B-16DA7FC600D8}" type="pres">
      <dgm:prSet presAssocID="{B6C284DE-96B3-4332-8F36-5BC562D11489}" presName="horzTwo" presStyleCnt="0"/>
      <dgm:spPr/>
    </dgm:pt>
  </dgm:ptLst>
  <dgm:cxnLst>
    <dgm:cxn modelId="{21C33104-FFAF-4345-A5E1-6BF6154E991B}" srcId="{FD6AAC7D-CA6F-4765-B4C8-6275F2DAE4C5}" destId="{F8A50BE9-98B2-463F-A265-EEDB9F145ADE}" srcOrd="2" destOrd="0" parTransId="{B8CD0BC8-54B2-4D07-ACD8-D71EDC6D88EA}" sibTransId="{FDC090A6-AB7F-49C6-8DB1-4A948811DF22}"/>
    <dgm:cxn modelId="{B9E07114-0FA8-4364-A645-B3CFD04536F7}" srcId="{FD6AAC7D-CA6F-4765-B4C8-6275F2DAE4C5}" destId="{ECA7F297-551D-43B5-924B-B7E6C57D883F}" srcOrd="1" destOrd="0" parTransId="{E63AED2B-6D68-4929-94EB-0568F196FE6A}" sibTransId="{183407B4-7E1F-4123-982F-025F6F940678}"/>
    <dgm:cxn modelId="{55EEDE1A-FA34-4FB5-BD3A-08DF195155A6}" type="presOf" srcId="{F8A50BE9-98B2-463F-A265-EEDB9F145ADE}" destId="{DDCFCD53-0C42-4A87-8699-A64211C90C18}" srcOrd="0" destOrd="0" presId="urn:microsoft.com/office/officeart/2005/8/layout/hierarchy4"/>
    <dgm:cxn modelId="{587E6D1F-1177-4E94-8944-34EE9B063962}" type="presOf" srcId="{FD6AAC7D-CA6F-4765-B4C8-6275F2DAE4C5}" destId="{E84159B8-3922-4666-B19D-82CB8E4036D1}" srcOrd="0" destOrd="0" presId="urn:microsoft.com/office/officeart/2005/8/layout/hierarchy4"/>
    <dgm:cxn modelId="{3836AC3B-C2EB-44FA-AE29-AF04A9C71101}" type="presOf" srcId="{2FA5EB11-7416-4C1F-9B0D-8E3FB3F0A5CA}" destId="{A6E29DA7-48E8-4E42-99D2-8103689EFA98}" srcOrd="0" destOrd="0" presId="urn:microsoft.com/office/officeart/2005/8/layout/hierarchy4"/>
    <dgm:cxn modelId="{EBA8D461-05DC-407C-91B6-0DFA4E11DFCF}" type="presOf" srcId="{B6C284DE-96B3-4332-8F36-5BC562D11489}" destId="{EAD8ACFF-831A-4597-BC5C-9B22EE52CCF4}" srcOrd="0" destOrd="0" presId="urn:microsoft.com/office/officeart/2005/8/layout/hierarchy4"/>
    <dgm:cxn modelId="{38193A4F-19E4-4283-BD6C-B93003933B6C}" srcId="{FD6AAC7D-CA6F-4765-B4C8-6275F2DAE4C5}" destId="{B565D2E8-391E-4BA9-890E-83CABAE55D33}" srcOrd="0" destOrd="0" parTransId="{86F036D6-D399-4AFB-BF03-CD1D3E15753A}" sibTransId="{E13B364F-7AB6-467B-84F0-CF22EE5D9B0A}"/>
    <dgm:cxn modelId="{2E6C3F7F-4C7D-456A-B522-CFDD13AE9628}" type="presOf" srcId="{ECA7F297-551D-43B5-924B-B7E6C57D883F}" destId="{866C47AC-E8A1-4093-97DD-D3AB550B4A01}" srcOrd="0" destOrd="0" presId="urn:microsoft.com/office/officeart/2005/8/layout/hierarchy4"/>
    <dgm:cxn modelId="{43D75C8D-2A67-45B2-A49B-D60D88C63701}" type="presOf" srcId="{B565D2E8-391E-4BA9-890E-83CABAE55D33}" destId="{D9BDFDD7-B7E3-4D95-9BF8-C2D1EDE00DF1}" srcOrd="0" destOrd="0" presId="urn:microsoft.com/office/officeart/2005/8/layout/hierarchy4"/>
    <dgm:cxn modelId="{70F1E39A-E413-428C-9416-9431ACAF1F9C}" srcId="{FD6AAC7D-CA6F-4765-B4C8-6275F2DAE4C5}" destId="{B6C284DE-96B3-4332-8F36-5BC562D11489}" srcOrd="3" destOrd="0" parTransId="{C9DA620E-2232-4495-B461-B2D0C1746785}" sibTransId="{74D8E76C-3B69-4C6A-BE3E-DDADBF78A358}"/>
    <dgm:cxn modelId="{3B09F7CA-E4FB-4919-8785-3236D77BE43F}" srcId="{2FA5EB11-7416-4C1F-9B0D-8E3FB3F0A5CA}" destId="{FD6AAC7D-CA6F-4765-B4C8-6275F2DAE4C5}" srcOrd="0" destOrd="0" parTransId="{EE819705-13A1-482B-8111-CD5ACD73D8C9}" sibTransId="{D5E41AD6-C045-424F-A544-655F4827D5FF}"/>
    <dgm:cxn modelId="{3C77E723-47F3-40D9-9A14-13E128FA78A5}" type="presParOf" srcId="{A6E29DA7-48E8-4E42-99D2-8103689EFA98}" destId="{C3AACFC7-F8D7-45FC-85EE-EBA81A41553C}" srcOrd="0" destOrd="0" presId="urn:microsoft.com/office/officeart/2005/8/layout/hierarchy4"/>
    <dgm:cxn modelId="{D317BFBE-1ADB-458E-BAC0-138CEFF2E4E8}" type="presParOf" srcId="{C3AACFC7-F8D7-45FC-85EE-EBA81A41553C}" destId="{E84159B8-3922-4666-B19D-82CB8E4036D1}" srcOrd="0" destOrd="0" presId="urn:microsoft.com/office/officeart/2005/8/layout/hierarchy4"/>
    <dgm:cxn modelId="{67DD19F5-B855-4C0F-9FE6-49E62A6A3D11}" type="presParOf" srcId="{C3AACFC7-F8D7-45FC-85EE-EBA81A41553C}" destId="{8AF293FE-30FC-46D9-AA31-07226A4F2DD0}" srcOrd="1" destOrd="0" presId="urn:microsoft.com/office/officeart/2005/8/layout/hierarchy4"/>
    <dgm:cxn modelId="{C8694A00-304D-408C-853A-EE37F4AC2DEB}" type="presParOf" srcId="{C3AACFC7-F8D7-45FC-85EE-EBA81A41553C}" destId="{E38FE344-D4E8-4CE7-A3D6-D2D2DEBDC29C}" srcOrd="2" destOrd="0" presId="urn:microsoft.com/office/officeart/2005/8/layout/hierarchy4"/>
    <dgm:cxn modelId="{94212A51-AFD5-4DAE-AFE0-C79F43E61A6A}" type="presParOf" srcId="{E38FE344-D4E8-4CE7-A3D6-D2D2DEBDC29C}" destId="{35598497-6556-4BF7-B4DA-2D0A7A5CD239}" srcOrd="0" destOrd="0" presId="urn:microsoft.com/office/officeart/2005/8/layout/hierarchy4"/>
    <dgm:cxn modelId="{1315038E-0B23-4014-A3A0-64645D15DBC5}" type="presParOf" srcId="{35598497-6556-4BF7-B4DA-2D0A7A5CD239}" destId="{D9BDFDD7-B7E3-4D95-9BF8-C2D1EDE00DF1}" srcOrd="0" destOrd="0" presId="urn:microsoft.com/office/officeart/2005/8/layout/hierarchy4"/>
    <dgm:cxn modelId="{533F23B6-25B1-42E6-8A78-834530C40C81}" type="presParOf" srcId="{35598497-6556-4BF7-B4DA-2D0A7A5CD239}" destId="{7186E597-BD56-4CA7-8A89-CBB2844AE604}" srcOrd="1" destOrd="0" presId="urn:microsoft.com/office/officeart/2005/8/layout/hierarchy4"/>
    <dgm:cxn modelId="{8296A897-8998-4B5C-B60B-93E3629804A5}" type="presParOf" srcId="{E38FE344-D4E8-4CE7-A3D6-D2D2DEBDC29C}" destId="{4BA650E7-CCED-4E78-9BD0-E57EFE056897}" srcOrd="1" destOrd="0" presId="urn:microsoft.com/office/officeart/2005/8/layout/hierarchy4"/>
    <dgm:cxn modelId="{C8D0DF36-E049-42E1-B2A7-129866C8D527}" type="presParOf" srcId="{E38FE344-D4E8-4CE7-A3D6-D2D2DEBDC29C}" destId="{34089F9C-1A53-4C5C-8D0A-6287D995797A}" srcOrd="2" destOrd="0" presId="urn:microsoft.com/office/officeart/2005/8/layout/hierarchy4"/>
    <dgm:cxn modelId="{08E917A4-5707-4A27-8847-90442DEE9471}" type="presParOf" srcId="{34089F9C-1A53-4C5C-8D0A-6287D995797A}" destId="{866C47AC-E8A1-4093-97DD-D3AB550B4A01}" srcOrd="0" destOrd="0" presId="urn:microsoft.com/office/officeart/2005/8/layout/hierarchy4"/>
    <dgm:cxn modelId="{7332E05E-51FA-4CDA-BBD6-D2C09487156C}" type="presParOf" srcId="{34089F9C-1A53-4C5C-8D0A-6287D995797A}" destId="{C2613080-3ECA-4FFB-9A59-B4691FA7FFE8}" srcOrd="1" destOrd="0" presId="urn:microsoft.com/office/officeart/2005/8/layout/hierarchy4"/>
    <dgm:cxn modelId="{D68CBCD0-2ABB-45DE-8CAD-E0A5443E07C9}" type="presParOf" srcId="{E38FE344-D4E8-4CE7-A3D6-D2D2DEBDC29C}" destId="{75D08F66-64BB-48DA-9576-A35C3911D094}" srcOrd="3" destOrd="0" presId="urn:microsoft.com/office/officeart/2005/8/layout/hierarchy4"/>
    <dgm:cxn modelId="{1785257E-306A-4042-884E-0F214452ECAE}" type="presParOf" srcId="{E38FE344-D4E8-4CE7-A3D6-D2D2DEBDC29C}" destId="{F91E0380-9187-4243-B1F3-9EFDFD027F70}" srcOrd="4" destOrd="0" presId="urn:microsoft.com/office/officeart/2005/8/layout/hierarchy4"/>
    <dgm:cxn modelId="{A3C99C3D-5DEC-4EC5-A4E8-98D0C31A259F}" type="presParOf" srcId="{F91E0380-9187-4243-B1F3-9EFDFD027F70}" destId="{DDCFCD53-0C42-4A87-8699-A64211C90C18}" srcOrd="0" destOrd="0" presId="urn:microsoft.com/office/officeart/2005/8/layout/hierarchy4"/>
    <dgm:cxn modelId="{D7EACF32-895A-48F6-9A51-430CBC95187B}" type="presParOf" srcId="{F91E0380-9187-4243-B1F3-9EFDFD027F70}" destId="{1C7A3A5C-ACEA-4571-8006-516D81D7301D}" srcOrd="1" destOrd="0" presId="urn:microsoft.com/office/officeart/2005/8/layout/hierarchy4"/>
    <dgm:cxn modelId="{187C30A6-ABAE-422C-A4E6-89C59408A2C0}" type="presParOf" srcId="{E38FE344-D4E8-4CE7-A3D6-D2D2DEBDC29C}" destId="{52F12255-D5C1-497B-969C-A97D0086BBD8}" srcOrd="5" destOrd="0" presId="urn:microsoft.com/office/officeart/2005/8/layout/hierarchy4"/>
    <dgm:cxn modelId="{8F33AC0B-7ED6-44F2-8F20-182C4DBF3662}" type="presParOf" srcId="{E38FE344-D4E8-4CE7-A3D6-D2D2DEBDC29C}" destId="{E0E30188-97F2-4F8A-9E44-1644A2A246E6}" srcOrd="6" destOrd="0" presId="urn:microsoft.com/office/officeart/2005/8/layout/hierarchy4"/>
    <dgm:cxn modelId="{D9EAE3BF-6323-4FF4-91DF-3B6A9BF14D3E}" type="presParOf" srcId="{E0E30188-97F2-4F8A-9E44-1644A2A246E6}" destId="{EAD8ACFF-831A-4597-BC5C-9B22EE52CCF4}" srcOrd="0" destOrd="0" presId="urn:microsoft.com/office/officeart/2005/8/layout/hierarchy4"/>
    <dgm:cxn modelId="{9E77070A-526F-4572-B0DA-6BED147D407A}" type="presParOf" srcId="{E0E30188-97F2-4F8A-9E44-1644A2A246E6}" destId="{575A38BB-885A-4C4E-809B-16DA7FC600D8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FA5EB11-7416-4C1F-9B0D-8E3FB3F0A5CA}" type="doc">
      <dgm:prSet loTypeId="urn:microsoft.com/office/officeart/2005/8/layout/hierarchy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FD6AAC7D-CA6F-4765-B4C8-6275F2DAE4C5}">
      <dgm:prSet phldrT="[Texte]"/>
      <dgm:spPr>
        <a:solidFill>
          <a:schemeClr val="accent2"/>
        </a:solidFill>
      </dgm:spPr>
      <dgm:t>
        <a:bodyPr/>
        <a:lstStyle/>
        <a:p>
          <a:r>
            <a:rPr lang="fr-FR"/>
            <a:t>Header (41 bytes)</a:t>
          </a:r>
        </a:p>
      </dgm:t>
    </dgm:pt>
    <dgm:pt modelId="{EE819705-13A1-482B-8111-CD5ACD73D8C9}" type="parTrans" cxnId="{3B09F7CA-E4FB-4919-8785-3236D77BE43F}">
      <dgm:prSet/>
      <dgm:spPr/>
      <dgm:t>
        <a:bodyPr/>
        <a:lstStyle/>
        <a:p>
          <a:endParaRPr lang="fr-FR"/>
        </a:p>
      </dgm:t>
    </dgm:pt>
    <dgm:pt modelId="{D5E41AD6-C045-424F-A544-655F4827D5FF}" type="sibTrans" cxnId="{3B09F7CA-E4FB-4919-8785-3236D77BE43F}">
      <dgm:prSet/>
      <dgm:spPr/>
      <dgm:t>
        <a:bodyPr/>
        <a:lstStyle/>
        <a:p>
          <a:endParaRPr lang="fr-FR"/>
        </a:p>
      </dgm:t>
    </dgm:pt>
    <dgm:pt modelId="{B565D2E8-391E-4BA9-890E-83CABAE55D33}">
      <dgm:prSet phldrT="[Texte]"/>
      <dgm:spPr>
        <a:solidFill>
          <a:schemeClr val="accent2"/>
        </a:solidFill>
      </dgm:spPr>
      <dgm:t>
        <a:bodyPr/>
        <a:lstStyle/>
        <a:p>
          <a:r>
            <a:rPr lang="fr-FR"/>
            <a:t>Command id (1 byte)</a:t>
          </a:r>
        </a:p>
      </dgm:t>
    </dgm:pt>
    <dgm:pt modelId="{86F036D6-D399-4AFB-BF03-CD1D3E15753A}" type="parTrans" cxnId="{38193A4F-19E4-4283-BD6C-B93003933B6C}">
      <dgm:prSet/>
      <dgm:spPr/>
      <dgm:t>
        <a:bodyPr/>
        <a:lstStyle/>
        <a:p>
          <a:endParaRPr lang="fr-FR"/>
        </a:p>
      </dgm:t>
    </dgm:pt>
    <dgm:pt modelId="{E13B364F-7AB6-467B-84F0-CF22EE5D9B0A}" type="sibTrans" cxnId="{38193A4F-19E4-4283-BD6C-B93003933B6C}">
      <dgm:prSet/>
      <dgm:spPr/>
      <dgm:t>
        <a:bodyPr/>
        <a:lstStyle/>
        <a:p>
          <a:endParaRPr lang="fr-FR"/>
        </a:p>
      </dgm:t>
    </dgm:pt>
    <dgm:pt modelId="{ECA7F297-551D-43B5-924B-B7E6C57D883F}">
      <dgm:prSet phldrT="[Texte]"/>
      <dgm:spPr>
        <a:solidFill>
          <a:schemeClr val="accent2"/>
        </a:solidFill>
      </dgm:spPr>
      <dgm:t>
        <a:bodyPr/>
        <a:lstStyle/>
        <a:p>
          <a:r>
            <a:rPr lang="fr-FR"/>
            <a:t>Error code (1 byte)</a:t>
          </a:r>
        </a:p>
      </dgm:t>
    </dgm:pt>
    <dgm:pt modelId="{E63AED2B-6D68-4929-94EB-0568F196FE6A}" type="parTrans" cxnId="{B9E07114-0FA8-4364-A645-B3CFD04536F7}">
      <dgm:prSet/>
      <dgm:spPr/>
      <dgm:t>
        <a:bodyPr/>
        <a:lstStyle/>
        <a:p>
          <a:endParaRPr lang="fr-FR"/>
        </a:p>
      </dgm:t>
    </dgm:pt>
    <dgm:pt modelId="{183407B4-7E1F-4123-982F-025F6F940678}" type="sibTrans" cxnId="{B9E07114-0FA8-4364-A645-B3CFD04536F7}">
      <dgm:prSet/>
      <dgm:spPr/>
      <dgm:t>
        <a:bodyPr/>
        <a:lstStyle/>
        <a:p>
          <a:endParaRPr lang="fr-FR"/>
        </a:p>
      </dgm:t>
    </dgm:pt>
    <dgm:pt modelId="{F8A50BE9-98B2-463F-A265-EEDB9F145ADE}">
      <dgm:prSet phldrT="[Texte]"/>
      <dgm:spPr>
        <a:solidFill>
          <a:schemeClr val="accent2"/>
        </a:solidFill>
      </dgm:spPr>
      <dgm:t>
        <a:bodyPr/>
        <a:lstStyle/>
        <a:p>
          <a:r>
            <a:rPr lang="fr-FR"/>
            <a:t>User UUID (37 bytes)</a:t>
          </a:r>
        </a:p>
      </dgm:t>
    </dgm:pt>
    <dgm:pt modelId="{B8CD0BC8-54B2-4D07-ACD8-D71EDC6D88EA}" type="parTrans" cxnId="{21C33104-FFAF-4345-A5E1-6BF6154E991B}">
      <dgm:prSet/>
      <dgm:spPr/>
      <dgm:t>
        <a:bodyPr/>
        <a:lstStyle/>
        <a:p>
          <a:endParaRPr lang="fr-FR"/>
        </a:p>
      </dgm:t>
    </dgm:pt>
    <dgm:pt modelId="{FDC090A6-AB7F-49C6-8DB1-4A948811DF22}" type="sibTrans" cxnId="{21C33104-FFAF-4345-A5E1-6BF6154E991B}">
      <dgm:prSet/>
      <dgm:spPr/>
      <dgm:t>
        <a:bodyPr/>
        <a:lstStyle/>
        <a:p>
          <a:endParaRPr lang="fr-FR"/>
        </a:p>
      </dgm:t>
    </dgm:pt>
    <dgm:pt modelId="{B6C284DE-96B3-4332-8F36-5BC562D11489}">
      <dgm:prSet phldrT="[Texte]"/>
      <dgm:spPr>
        <a:solidFill>
          <a:schemeClr val="accent2"/>
        </a:solidFill>
      </dgm:spPr>
      <dgm:t>
        <a:bodyPr/>
        <a:lstStyle/>
        <a:p>
          <a:r>
            <a:rPr lang="fr-FR"/>
            <a:t>Body size (2 bytes)</a:t>
          </a:r>
        </a:p>
      </dgm:t>
    </dgm:pt>
    <dgm:pt modelId="{C9DA620E-2232-4495-B461-B2D0C1746785}" type="parTrans" cxnId="{70F1E39A-E413-428C-9416-9431ACAF1F9C}">
      <dgm:prSet/>
      <dgm:spPr/>
      <dgm:t>
        <a:bodyPr/>
        <a:lstStyle/>
        <a:p>
          <a:endParaRPr lang="fr-FR"/>
        </a:p>
      </dgm:t>
    </dgm:pt>
    <dgm:pt modelId="{74D8E76C-3B69-4C6A-BE3E-DDADBF78A358}" type="sibTrans" cxnId="{70F1E39A-E413-428C-9416-9431ACAF1F9C}">
      <dgm:prSet/>
      <dgm:spPr/>
      <dgm:t>
        <a:bodyPr/>
        <a:lstStyle/>
        <a:p>
          <a:endParaRPr lang="fr-FR"/>
        </a:p>
      </dgm:t>
    </dgm:pt>
    <dgm:pt modelId="{B30E5D86-3856-4922-A0D3-8FD74B366D35}">
      <dgm:prSet phldrT="[Texte]"/>
      <dgm:spPr/>
      <dgm:t>
        <a:bodyPr/>
        <a:lstStyle/>
        <a:p>
          <a:r>
            <a:rPr lang="fr-FR"/>
            <a:t>Login Request</a:t>
          </a:r>
        </a:p>
      </dgm:t>
    </dgm:pt>
    <dgm:pt modelId="{1D52A07C-BC9D-424B-8290-792C4C6952A2}" type="parTrans" cxnId="{6B67B8D9-66E3-47FB-B469-7302BA76EAF6}">
      <dgm:prSet/>
      <dgm:spPr/>
      <dgm:t>
        <a:bodyPr/>
        <a:lstStyle/>
        <a:p>
          <a:endParaRPr lang="fr-FR"/>
        </a:p>
      </dgm:t>
    </dgm:pt>
    <dgm:pt modelId="{4E7D747E-7231-434B-921E-E251622F3F0F}" type="sibTrans" cxnId="{6B67B8D9-66E3-47FB-B469-7302BA76EAF6}">
      <dgm:prSet/>
      <dgm:spPr/>
      <dgm:t>
        <a:bodyPr/>
        <a:lstStyle/>
        <a:p>
          <a:endParaRPr lang="fr-FR"/>
        </a:p>
      </dgm:t>
    </dgm:pt>
    <dgm:pt modelId="{5126E4B6-DBB5-4140-8AA0-C4FEA4EB89C5}">
      <dgm:prSet phldrT="[Texte]"/>
      <dgm:spPr>
        <a:solidFill>
          <a:schemeClr val="accent3"/>
        </a:solidFill>
      </dgm:spPr>
      <dgm:t>
        <a:bodyPr/>
        <a:lstStyle/>
        <a:p>
          <a:r>
            <a:rPr lang="fr-FR"/>
            <a:t>Body (32 bytes)</a:t>
          </a:r>
        </a:p>
      </dgm:t>
    </dgm:pt>
    <dgm:pt modelId="{1DAC84C9-C791-4493-A822-A29F8FE235FF}" type="parTrans" cxnId="{6A51DE7E-F2BF-4E3D-B742-EBAC02B1DA59}">
      <dgm:prSet/>
      <dgm:spPr/>
      <dgm:t>
        <a:bodyPr/>
        <a:lstStyle/>
        <a:p>
          <a:endParaRPr lang="fr-FR"/>
        </a:p>
      </dgm:t>
    </dgm:pt>
    <dgm:pt modelId="{7BCAF662-35A7-4C2E-ADAC-1183A1309C1E}" type="sibTrans" cxnId="{6A51DE7E-F2BF-4E3D-B742-EBAC02B1DA59}">
      <dgm:prSet/>
      <dgm:spPr/>
      <dgm:t>
        <a:bodyPr/>
        <a:lstStyle/>
        <a:p>
          <a:endParaRPr lang="fr-FR"/>
        </a:p>
      </dgm:t>
    </dgm:pt>
    <dgm:pt modelId="{F1711D40-6943-473B-AC5C-20F24FE06CDB}">
      <dgm:prSet phldrT="[Texte]"/>
      <dgm:spPr>
        <a:solidFill>
          <a:schemeClr val="accent3"/>
        </a:solidFill>
      </dgm:spPr>
      <dgm:t>
        <a:bodyPr/>
        <a:lstStyle/>
        <a:p>
          <a:r>
            <a:rPr lang="fr-FR"/>
            <a:t>User name (32 bytes)</a:t>
          </a:r>
        </a:p>
      </dgm:t>
    </dgm:pt>
    <dgm:pt modelId="{6CEEE85A-2A4A-423D-A588-B6545482AAC6}" type="parTrans" cxnId="{6C3B4119-1E26-4588-9DE7-199440C3DFF2}">
      <dgm:prSet/>
      <dgm:spPr/>
      <dgm:t>
        <a:bodyPr/>
        <a:lstStyle/>
        <a:p>
          <a:endParaRPr lang="fr-FR"/>
        </a:p>
      </dgm:t>
    </dgm:pt>
    <dgm:pt modelId="{FF829610-8162-4DEA-AF85-C7C9B607D6BF}" type="sibTrans" cxnId="{6C3B4119-1E26-4588-9DE7-199440C3DFF2}">
      <dgm:prSet/>
      <dgm:spPr/>
      <dgm:t>
        <a:bodyPr/>
        <a:lstStyle/>
        <a:p>
          <a:endParaRPr lang="fr-FR"/>
        </a:p>
      </dgm:t>
    </dgm:pt>
    <dgm:pt modelId="{A6E29DA7-48E8-4E42-99D2-8103689EFA98}" type="pres">
      <dgm:prSet presAssocID="{2FA5EB11-7416-4C1F-9B0D-8E3FB3F0A5CA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119F94B-A614-4FEE-BD2C-F0091AC9D98F}" type="pres">
      <dgm:prSet presAssocID="{B30E5D86-3856-4922-A0D3-8FD74B366D35}" presName="vertOne" presStyleCnt="0"/>
      <dgm:spPr/>
    </dgm:pt>
    <dgm:pt modelId="{CBFF727F-608B-4698-9F8B-871BB4061882}" type="pres">
      <dgm:prSet presAssocID="{B30E5D86-3856-4922-A0D3-8FD74B366D35}" presName="txOne" presStyleLbl="node0" presStyleIdx="0" presStyleCnt="1">
        <dgm:presLayoutVars>
          <dgm:chPref val="3"/>
        </dgm:presLayoutVars>
      </dgm:prSet>
      <dgm:spPr/>
    </dgm:pt>
    <dgm:pt modelId="{896BA35A-3F54-4CF4-AC26-C70DE03D8B89}" type="pres">
      <dgm:prSet presAssocID="{B30E5D86-3856-4922-A0D3-8FD74B366D35}" presName="parTransOne" presStyleCnt="0"/>
      <dgm:spPr/>
    </dgm:pt>
    <dgm:pt modelId="{2456B4A9-EA40-40C2-8A7D-2ECE2A700CCF}" type="pres">
      <dgm:prSet presAssocID="{B30E5D86-3856-4922-A0D3-8FD74B366D35}" presName="horzOne" presStyleCnt="0"/>
      <dgm:spPr/>
    </dgm:pt>
    <dgm:pt modelId="{8D302BCD-FD70-4537-834C-6684FEEA0426}" type="pres">
      <dgm:prSet presAssocID="{FD6AAC7D-CA6F-4765-B4C8-6275F2DAE4C5}" presName="vertTwo" presStyleCnt="0"/>
      <dgm:spPr/>
    </dgm:pt>
    <dgm:pt modelId="{224139D6-32EC-452C-82C4-97AC1A07DAF7}" type="pres">
      <dgm:prSet presAssocID="{FD6AAC7D-CA6F-4765-B4C8-6275F2DAE4C5}" presName="txTwo" presStyleLbl="node2" presStyleIdx="0" presStyleCnt="2">
        <dgm:presLayoutVars>
          <dgm:chPref val="3"/>
        </dgm:presLayoutVars>
      </dgm:prSet>
      <dgm:spPr/>
    </dgm:pt>
    <dgm:pt modelId="{16DFAC5D-B33B-42C9-9CFB-E791AB14ABE4}" type="pres">
      <dgm:prSet presAssocID="{FD6AAC7D-CA6F-4765-B4C8-6275F2DAE4C5}" presName="parTransTwo" presStyleCnt="0"/>
      <dgm:spPr/>
    </dgm:pt>
    <dgm:pt modelId="{110BFF87-2866-42DD-9ABE-12DF7E4D3951}" type="pres">
      <dgm:prSet presAssocID="{FD6AAC7D-CA6F-4765-B4C8-6275F2DAE4C5}" presName="horzTwo" presStyleCnt="0"/>
      <dgm:spPr/>
    </dgm:pt>
    <dgm:pt modelId="{334C5B64-BE73-49C4-84C7-B2A51AEC7F1F}" type="pres">
      <dgm:prSet presAssocID="{B565D2E8-391E-4BA9-890E-83CABAE55D33}" presName="vertThree" presStyleCnt="0"/>
      <dgm:spPr/>
    </dgm:pt>
    <dgm:pt modelId="{F8C15A87-2993-43CF-BC2C-775B9C1C271E}" type="pres">
      <dgm:prSet presAssocID="{B565D2E8-391E-4BA9-890E-83CABAE55D33}" presName="txThree" presStyleLbl="node3" presStyleIdx="0" presStyleCnt="5" custScaleX="37177">
        <dgm:presLayoutVars>
          <dgm:chPref val="3"/>
        </dgm:presLayoutVars>
      </dgm:prSet>
      <dgm:spPr/>
    </dgm:pt>
    <dgm:pt modelId="{B22470A9-1C45-451F-94FC-0C396D1EC146}" type="pres">
      <dgm:prSet presAssocID="{B565D2E8-391E-4BA9-890E-83CABAE55D33}" presName="horzThree" presStyleCnt="0"/>
      <dgm:spPr/>
    </dgm:pt>
    <dgm:pt modelId="{5BC11E87-0EEC-4828-91F3-4033D2B0A4D0}" type="pres">
      <dgm:prSet presAssocID="{E13B364F-7AB6-467B-84F0-CF22EE5D9B0A}" presName="sibSpaceThree" presStyleCnt="0"/>
      <dgm:spPr/>
    </dgm:pt>
    <dgm:pt modelId="{D2EAE2EC-FC6A-4A32-86BC-D3914B8E0C48}" type="pres">
      <dgm:prSet presAssocID="{ECA7F297-551D-43B5-924B-B7E6C57D883F}" presName="vertThree" presStyleCnt="0"/>
      <dgm:spPr/>
    </dgm:pt>
    <dgm:pt modelId="{7AD71D8F-F58B-43FB-9F34-093639D29176}" type="pres">
      <dgm:prSet presAssocID="{ECA7F297-551D-43B5-924B-B7E6C57D883F}" presName="txThree" presStyleLbl="node3" presStyleIdx="1" presStyleCnt="5" custScaleX="37177">
        <dgm:presLayoutVars>
          <dgm:chPref val="3"/>
        </dgm:presLayoutVars>
      </dgm:prSet>
      <dgm:spPr/>
    </dgm:pt>
    <dgm:pt modelId="{ACE1A640-6112-4087-9447-38D517EC78C4}" type="pres">
      <dgm:prSet presAssocID="{ECA7F297-551D-43B5-924B-B7E6C57D883F}" presName="horzThree" presStyleCnt="0"/>
      <dgm:spPr/>
    </dgm:pt>
    <dgm:pt modelId="{5C2F6FC5-016A-4A48-96DF-ABC25A973785}" type="pres">
      <dgm:prSet presAssocID="{183407B4-7E1F-4123-982F-025F6F940678}" presName="sibSpaceThree" presStyleCnt="0"/>
      <dgm:spPr/>
    </dgm:pt>
    <dgm:pt modelId="{113D9227-676A-4019-A94E-7C6D20F8E251}" type="pres">
      <dgm:prSet presAssocID="{F8A50BE9-98B2-463F-A265-EEDB9F145ADE}" presName="vertThree" presStyleCnt="0"/>
      <dgm:spPr/>
    </dgm:pt>
    <dgm:pt modelId="{2D8B1839-7759-4172-9D7D-35473D2A41F6}" type="pres">
      <dgm:prSet presAssocID="{F8A50BE9-98B2-463F-A265-EEDB9F145ADE}" presName="txThree" presStyleLbl="node3" presStyleIdx="2" presStyleCnt="5" custScaleX="37177">
        <dgm:presLayoutVars>
          <dgm:chPref val="3"/>
        </dgm:presLayoutVars>
      </dgm:prSet>
      <dgm:spPr/>
    </dgm:pt>
    <dgm:pt modelId="{28143E15-24D7-46BF-94A1-4EBFBA796218}" type="pres">
      <dgm:prSet presAssocID="{F8A50BE9-98B2-463F-A265-EEDB9F145ADE}" presName="horzThree" presStyleCnt="0"/>
      <dgm:spPr/>
    </dgm:pt>
    <dgm:pt modelId="{36D3FF67-D89A-442B-8D68-C260C954D058}" type="pres">
      <dgm:prSet presAssocID="{FDC090A6-AB7F-49C6-8DB1-4A948811DF22}" presName="sibSpaceThree" presStyleCnt="0"/>
      <dgm:spPr/>
    </dgm:pt>
    <dgm:pt modelId="{093FFAF7-30E7-44D7-AD10-B8850487D6DE}" type="pres">
      <dgm:prSet presAssocID="{B6C284DE-96B3-4332-8F36-5BC562D11489}" presName="vertThree" presStyleCnt="0"/>
      <dgm:spPr/>
    </dgm:pt>
    <dgm:pt modelId="{410895C7-0C5F-4A36-BCEE-D4F95531281A}" type="pres">
      <dgm:prSet presAssocID="{B6C284DE-96B3-4332-8F36-5BC562D11489}" presName="txThree" presStyleLbl="node3" presStyleIdx="3" presStyleCnt="5" custScaleX="37177">
        <dgm:presLayoutVars>
          <dgm:chPref val="3"/>
        </dgm:presLayoutVars>
      </dgm:prSet>
      <dgm:spPr/>
    </dgm:pt>
    <dgm:pt modelId="{7F9B7C7F-BF83-4D74-B0BE-74D4E62C677F}" type="pres">
      <dgm:prSet presAssocID="{B6C284DE-96B3-4332-8F36-5BC562D11489}" presName="horzThree" presStyleCnt="0"/>
      <dgm:spPr/>
    </dgm:pt>
    <dgm:pt modelId="{7DC2DA1C-8009-4214-B2D7-AAC3FD9F0E5B}" type="pres">
      <dgm:prSet presAssocID="{D5E41AD6-C045-424F-A544-655F4827D5FF}" presName="sibSpaceTwo" presStyleCnt="0"/>
      <dgm:spPr/>
    </dgm:pt>
    <dgm:pt modelId="{21752E69-7ED5-4599-970C-1C19147CF238}" type="pres">
      <dgm:prSet presAssocID="{5126E4B6-DBB5-4140-8AA0-C4FEA4EB89C5}" presName="vertTwo" presStyleCnt="0"/>
      <dgm:spPr/>
    </dgm:pt>
    <dgm:pt modelId="{A8BC8AC0-EF08-4B6C-9132-AD7C460157CD}" type="pres">
      <dgm:prSet presAssocID="{5126E4B6-DBB5-4140-8AA0-C4FEA4EB89C5}" presName="txTwo" presStyleLbl="node2" presStyleIdx="1" presStyleCnt="2">
        <dgm:presLayoutVars>
          <dgm:chPref val="3"/>
        </dgm:presLayoutVars>
      </dgm:prSet>
      <dgm:spPr/>
    </dgm:pt>
    <dgm:pt modelId="{67D27B09-C745-45ED-BBBB-769C2D7A4A00}" type="pres">
      <dgm:prSet presAssocID="{5126E4B6-DBB5-4140-8AA0-C4FEA4EB89C5}" presName="parTransTwo" presStyleCnt="0"/>
      <dgm:spPr/>
    </dgm:pt>
    <dgm:pt modelId="{53F7127D-2B54-412B-B04B-4CA57E029F50}" type="pres">
      <dgm:prSet presAssocID="{5126E4B6-DBB5-4140-8AA0-C4FEA4EB89C5}" presName="horzTwo" presStyleCnt="0"/>
      <dgm:spPr/>
    </dgm:pt>
    <dgm:pt modelId="{7C27D28B-62E5-4CBF-BAAA-6B971116FCD3}" type="pres">
      <dgm:prSet presAssocID="{F1711D40-6943-473B-AC5C-20F24FE06CDB}" presName="vertThree" presStyleCnt="0"/>
      <dgm:spPr/>
    </dgm:pt>
    <dgm:pt modelId="{0329DDCD-5CE5-4684-9C5E-C0C6246E8199}" type="pres">
      <dgm:prSet presAssocID="{F1711D40-6943-473B-AC5C-20F24FE06CDB}" presName="txThree" presStyleLbl="node3" presStyleIdx="4" presStyleCnt="5">
        <dgm:presLayoutVars>
          <dgm:chPref val="3"/>
        </dgm:presLayoutVars>
      </dgm:prSet>
      <dgm:spPr/>
    </dgm:pt>
    <dgm:pt modelId="{7C89182A-9D42-41CA-A966-049A2093A51C}" type="pres">
      <dgm:prSet presAssocID="{F1711D40-6943-473B-AC5C-20F24FE06CDB}" presName="horzThree" presStyleCnt="0"/>
      <dgm:spPr/>
    </dgm:pt>
  </dgm:ptLst>
  <dgm:cxnLst>
    <dgm:cxn modelId="{21C33104-FFAF-4345-A5E1-6BF6154E991B}" srcId="{FD6AAC7D-CA6F-4765-B4C8-6275F2DAE4C5}" destId="{F8A50BE9-98B2-463F-A265-EEDB9F145ADE}" srcOrd="2" destOrd="0" parTransId="{B8CD0BC8-54B2-4D07-ACD8-D71EDC6D88EA}" sibTransId="{FDC090A6-AB7F-49C6-8DB1-4A948811DF22}"/>
    <dgm:cxn modelId="{9DDC4E05-C74C-4D37-99F5-1C62AC439CED}" type="presOf" srcId="{FD6AAC7D-CA6F-4765-B4C8-6275F2DAE4C5}" destId="{224139D6-32EC-452C-82C4-97AC1A07DAF7}" srcOrd="0" destOrd="0" presId="urn:microsoft.com/office/officeart/2005/8/layout/hierarchy4"/>
    <dgm:cxn modelId="{B9E07114-0FA8-4364-A645-B3CFD04536F7}" srcId="{FD6AAC7D-CA6F-4765-B4C8-6275F2DAE4C5}" destId="{ECA7F297-551D-43B5-924B-B7E6C57D883F}" srcOrd="1" destOrd="0" parTransId="{E63AED2B-6D68-4929-94EB-0568F196FE6A}" sibTransId="{183407B4-7E1F-4123-982F-025F6F940678}"/>
    <dgm:cxn modelId="{6C3B4119-1E26-4588-9DE7-199440C3DFF2}" srcId="{5126E4B6-DBB5-4140-8AA0-C4FEA4EB89C5}" destId="{F1711D40-6943-473B-AC5C-20F24FE06CDB}" srcOrd="0" destOrd="0" parTransId="{6CEEE85A-2A4A-423D-A588-B6545482AAC6}" sibTransId="{FF829610-8162-4DEA-AF85-C7C9B607D6BF}"/>
    <dgm:cxn modelId="{CBEE5028-E2C1-4B40-A112-76A78A5A957C}" type="presOf" srcId="{ECA7F297-551D-43B5-924B-B7E6C57D883F}" destId="{7AD71D8F-F58B-43FB-9F34-093639D29176}" srcOrd="0" destOrd="0" presId="urn:microsoft.com/office/officeart/2005/8/layout/hierarchy4"/>
    <dgm:cxn modelId="{3836AC3B-C2EB-44FA-AE29-AF04A9C71101}" type="presOf" srcId="{2FA5EB11-7416-4C1F-9B0D-8E3FB3F0A5CA}" destId="{A6E29DA7-48E8-4E42-99D2-8103689EFA98}" srcOrd="0" destOrd="0" presId="urn:microsoft.com/office/officeart/2005/8/layout/hierarchy4"/>
    <dgm:cxn modelId="{49E13D5B-2E43-4FF7-96DD-CF30F4B07A01}" type="presOf" srcId="{B6C284DE-96B3-4332-8F36-5BC562D11489}" destId="{410895C7-0C5F-4A36-BCEE-D4F95531281A}" srcOrd="0" destOrd="0" presId="urn:microsoft.com/office/officeart/2005/8/layout/hierarchy4"/>
    <dgm:cxn modelId="{C6FB6F66-754E-47B6-9B44-7649D29E664B}" type="presOf" srcId="{F1711D40-6943-473B-AC5C-20F24FE06CDB}" destId="{0329DDCD-5CE5-4684-9C5E-C0C6246E8199}" srcOrd="0" destOrd="0" presId="urn:microsoft.com/office/officeart/2005/8/layout/hierarchy4"/>
    <dgm:cxn modelId="{CAEAB06E-1686-4F72-AD81-AFEA1C6BA5F5}" type="presOf" srcId="{F8A50BE9-98B2-463F-A265-EEDB9F145ADE}" destId="{2D8B1839-7759-4172-9D7D-35473D2A41F6}" srcOrd="0" destOrd="0" presId="urn:microsoft.com/office/officeart/2005/8/layout/hierarchy4"/>
    <dgm:cxn modelId="{38193A4F-19E4-4283-BD6C-B93003933B6C}" srcId="{FD6AAC7D-CA6F-4765-B4C8-6275F2DAE4C5}" destId="{B565D2E8-391E-4BA9-890E-83CABAE55D33}" srcOrd="0" destOrd="0" parTransId="{86F036D6-D399-4AFB-BF03-CD1D3E15753A}" sibTransId="{E13B364F-7AB6-467B-84F0-CF22EE5D9B0A}"/>
    <dgm:cxn modelId="{6A51DE7E-F2BF-4E3D-B742-EBAC02B1DA59}" srcId="{B30E5D86-3856-4922-A0D3-8FD74B366D35}" destId="{5126E4B6-DBB5-4140-8AA0-C4FEA4EB89C5}" srcOrd="1" destOrd="0" parTransId="{1DAC84C9-C791-4493-A822-A29F8FE235FF}" sibTransId="{7BCAF662-35A7-4C2E-ADAC-1183A1309C1E}"/>
    <dgm:cxn modelId="{F2AEBE87-9AA7-4B86-82C5-C99F8341C488}" type="presOf" srcId="{B565D2E8-391E-4BA9-890E-83CABAE55D33}" destId="{F8C15A87-2993-43CF-BC2C-775B9C1C271E}" srcOrd="0" destOrd="0" presId="urn:microsoft.com/office/officeart/2005/8/layout/hierarchy4"/>
    <dgm:cxn modelId="{70F1E39A-E413-428C-9416-9431ACAF1F9C}" srcId="{FD6AAC7D-CA6F-4765-B4C8-6275F2DAE4C5}" destId="{B6C284DE-96B3-4332-8F36-5BC562D11489}" srcOrd="3" destOrd="0" parTransId="{C9DA620E-2232-4495-B461-B2D0C1746785}" sibTransId="{74D8E76C-3B69-4C6A-BE3E-DDADBF78A358}"/>
    <dgm:cxn modelId="{3B09F7CA-E4FB-4919-8785-3236D77BE43F}" srcId="{B30E5D86-3856-4922-A0D3-8FD74B366D35}" destId="{FD6AAC7D-CA6F-4765-B4C8-6275F2DAE4C5}" srcOrd="0" destOrd="0" parTransId="{EE819705-13A1-482B-8111-CD5ACD73D8C9}" sibTransId="{D5E41AD6-C045-424F-A544-655F4827D5FF}"/>
    <dgm:cxn modelId="{6B67B8D9-66E3-47FB-B469-7302BA76EAF6}" srcId="{2FA5EB11-7416-4C1F-9B0D-8E3FB3F0A5CA}" destId="{B30E5D86-3856-4922-A0D3-8FD74B366D35}" srcOrd="0" destOrd="0" parTransId="{1D52A07C-BC9D-424B-8290-792C4C6952A2}" sibTransId="{4E7D747E-7231-434B-921E-E251622F3F0F}"/>
    <dgm:cxn modelId="{1D5220EB-0D71-4ECF-BE50-5B12EEDC3143}" type="presOf" srcId="{5126E4B6-DBB5-4140-8AA0-C4FEA4EB89C5}" destId="{A8BC8AC0-EF08-4B6C-9132-AD7C460157CD}" srcOrd="0" destOrd="0" presId="urn:microsoft.com/office/officeart/2005/8/layout/hierarchy4"/>
    <dgm:cxn modelId="{A4FBD7ED-8553-4DD4-AD69-613993341513}" type="presOf" srcId="{B30E5D86-3856-4922-A0D3-8FD74B366D35}" destId="{CBFF727F-608B-4698-9F8B-871BB4061882}" srcOrd="0" destOrd="0" presId="urn:microsoft.com/office/officeart/2005/8/layout/hierarchy4"/>
    <dgm:cxn modelId="{0211B92E-9B29-4ED9-AF08-9B6B847A48A3}" type="presParOf" srcId="{A6E29DA7-48E8-4E42-99D2-8103689EFA98}" destId="{4119F94B-A614-4FEE-BD2C-F0091AC9D98F}" srcOrd="0" destOrd="0" presId="urn:microsoft.com/office/officeart/2005/8/layout/hierarchy4"/>
    <dgm:cxn modelId="{3FC2E2E5-74B0-4573-AF7C-DE0B8821DA14}" type="presParOf" srcId="{4119F94B-A614-4FEE-BD2C-F0091AC9D98F}" destId="{CBFF727F-608B-4698-9F8B-871BB4061882}" srcOrd="0" destOrd="0" presId="urn:microsoft.com/office/officeart/2005/8/layout/hierarchy4"/>
    <dgm:cxn modelId="{5C1CE521-CB9C-4089-B3EC-A39DBFBF50AC}" type="presParOf" srcId="{4119F94B-A614-4FEE-BD2C-F0091AC9D98F}" destId="{896BA35A-3F54-4CF4-AC26-C70DE03D8B89}" srcOrd="1" destOrd="0" presId="urn:microsoft.com/office/officeart/2005/8/layout/hierarchy4"/>
    <dgm:cxn modelId="{6C3D76E1-88C8-4A7E-915B-1E15260AD0C5}" type="presParOf" srcId="{4119F94B-A614-4FEE-BD2C-F0091AC9D98F}" destId="{2456B4A9-EA40-40C2-8A7D-2ECE2A700CCF}" srcOrd="2" destOrd="0" presId="urn:microsoft.com/office/officeart/2005/8/layout/hierarchy4"/>
    <dgm:cxn modelId="{8574F572-54B9-430F-B5C5-166CE3533E48}" type="presParOf" srcId="{2456B4A9-EA40-40C2-8A7D-2ECE2A700CCF}" destId="{8D302BCD-FD70-4537-834C-6684FEEA0426}" srcOrd="0" destOrd="0" presId="urn:microsoft.com/office/officeart/2005/8/layout/hierarchy4"/>
    <dgm:cxn modelId="{7D12A2DA-3AD3-4794-991D-445DA5543672}" type="presParOf" srcId="{8D302BCD-FD70-4537-834C-6684FEEA0426}" destId="{224139D6-32EC-452C-82C4-97AC1A07DAF7}" srcOrd="0" destOrd="0" presId="urn:microsoft.com/office/officeart/2005/8/layout/hierarchy4"/>
    <dgm:cxn modelId="{AB7A26E2-6A9C-4633-B1CF-73B8932B3CBF}" type="presParOf" srcId="{8D302BCD-FD70-4537-834C-6684FEEA0426}" destId="{16DFAC5D-B33B-42C9-9CFB-E791AB14ABE4}" srcOrd="1" destOrd="0" presId="urn:microsoft.com/office/officeart/2005/8/layout/hierarchy4"/>
    <dgm:cxn modelId="{A3981308-E75D-4185-9123-CCFE6C6162C5}" type="presParOf" srcId="{8D302BCD-FD70-4537-834C-6684FEEA0426}" destId="{110BFF87-2866-42DD-9ABE-12DF7E4D3951}" srcOrd="2" destOrd="0" presId="urn:microsoft.com/office/officeart/2005/8/layout/hierarchy4"/>
    <dgm:cxn modelId="{95BD16BF-98C0-401F-BED3-C13C895D5FDC}" type="presParOf" srcId="{110BFF87-2866-42DD-9ABE-12DF7E4D3951}" destId="{334C5B64-BE73-49C4-84C7-B2A51AEC7F1F}" srcOrd="0" destOrd="0" presId="urn:microsoft.com/office/officeart/2005/8/layout/hierarchy4"/>
    <dgm:cxn modelId="{0019013B-2517-4614-BE36-F8D0C35F97C7}" type="presParOf" srcId="{334C5B64-BE73-49C4-84C7-B2A51AEC7F1F}" destId="{F8C15A87-2993-43CF-BC2C-775B9C1C271E}" srcOrd="0" destOrd="0" presId="urn:microsoft.com/office/officeart/2005/8/layout/hierarchy4"/>
    <dgm:cxn modelId="{AE711347-0A25-4786-9680-AB8A0179DFED}" type="presParOf" srcId="{334C5B64-BE73-49C4-84C7-B2A51AEC7F1F}" destId="{B22470A9-1C45-451F-94FC-0C396D1EC146}" srcOrd="1" destOrd="0" presId="urn:microsoft.com/office/officeart/2005/8/layout/hierarchy4"/>
    <dgm:cxn modelId="{0B53EF27-C51F-4939-8B6F-1D58ABE4B136}" type="presParOf" srcId="{110BFF87-2866-42DD-9ABE-12DF7E4D3951}" destId="{5BC11E87-0EEC-4828-91F3-4033D2B0A4D0}" srcOrd="1" destOrd="0" presId="urn:microsoft.com/office/officeart/2005/8/layout/hierarchy4"/>
    <dgm:cxn modelId="{C5AFC633-F4D1-4CB3-AF30-9189FDE01C53}" type="presParOf" srcId="{110BFF87-2866-42DD-9ABE-12DF7E4D3951}" destId="{D2EAE2EC-FC6A-4A32-86BC-D3914B8E0C48}" srcOrd="2" destOrd="0" presId="urn:microsoft.com/office/officeart/2005/8/layout/hierarchy4"/>
    <dgm:cxn modelId="{96E45E80-F268-4C82-B931-1BC363012CF9}" type="presParOf" srcId="{D2EAE2EC-FC6A-4A32-86BC-D3914B8E0C48}" destId="{7AD71D8F-F58B-43FB-9F34-093639D29176}" srcOrd="0" destOrd="0" presId="urn:microsoft.com/office/officeart/2005/8/layout/hierarchy4"/>
    <dgm:cxn modelId="{88CD9087-D719-42AD-8C27-A2E72015C124}" type="presParOf" srcId="{D2EAE2EC-FC6A-4A32-86BC-D3914B8E0C48}" destId="{ACE1A640-6112-4087-9447-38D517EC78C4}" srcOrd="1" destOrd="0" presId="urn:microsoft.com/office/officeart/2005/8/layout/hierarchy4"/>
    <dgm:cxn modelId="{326E80A8-2351-47AB-A254-17A8DFE501F8}" type="presParOf" srcId="{110BFF87-2866-42DD-9ABE-12DF7E4D3951}" destId="{5C2F6FC5-016A-4A48-96DF-ABC25A973785}" srcOrd="3" destOrd="0" presId="urn:microsoft.com/office/officeart/2005/8/layout/hierarchy4"/>
    <dgm:cxn modelId="{A77CE7DA-9762-43B1-AA16-EEECEDC9570D}" type="presParOf" srcId="{110BFF87-2866-42DD-9ABE-12DF7E4D3951}" destId="{113D9227-676A-4019-A94E-7C6D20F8E251}" srcOrd="4" destOrd="0" presId="urn:microsoft.com/office/officeart/2005/8/layout/hierarchy4"/>
    <dgm:cxn modelId="{E16D277A-19AE-4C49-B984-946D16AAED36}" type="presParOf" srcId="{113D9227-676A-4019-A94E-7C6D20F8E251}" destId="{2D8B1839-7759-4172-9D7D-35473D2A41F6}" srcOrd="0" destOrd="0" presId="urn:microsoft.com/office/officeart/2005/8/layout/hierarchy4"/>
    <dgm:cxn modelId="{A99226D2-FA32-467C-B44D-1DEB52E5F5D1}" type="presParOf" srcId="{113D9227-676A-4019-A94E-7C6D20F8E251}" destId="{28143E15-24D7-46BF-94A1-4EBFBA796218}" srcOrd="1" destOrd="0" presId="urn:microsoft.com/office/officeart/2005/8/layout/hierarchy4"/>
    <dgm:cxn modelId="{7A2C35E8-A6AA-4C99-9BD2-C72F8F96FA65}" type="presParOf" srcId="{110BFF87-2866-42DD-9ABE-12DF7E4D3951}" destId="{36D3FF67-D89A-442B-8D68-C260C954D058}" srcOrd="5" destOrd="0" presId="urn:microsoft.com/office/officeart/2005/8/layout/hierarchy4"/>
    <dgm:cxn modelId="{D2339B14-42C4-4AEC-802B-97AFE1372907}" type="presParOf" srcId="{110BFF87-2866-42DD-9ABE-12DF7E4D3951}" destId="{093FFAF7-30E7-44D7-AD10-B8850487D6DE}" srcOrd="6" destOrd="0" presId="urn:microsoft.com/office/officeart/2005/8/layout/hierarchy4"/>
    <dgm:cxn modelId="{264267DB-BF5F-400E-9ACF-6D6D8E4366ED}" type="presParOf" srcId="{093FFAF7-30E7-44D7-AD10-B8850487D6DE}" destId="{410895C7-0C5F-4A36-BCEE-D4F95531281A}" srcOrd="0" destOrd="0" presId="urn:microsoft.com/office/officeart/2005/8/layout/hierarchy4"/>
    <dgm:cxn modelId="{D0C05DF4-0462-4E7E-98FA-96EF55A7CD79}" type="presParOf" srcId="{093FFAF7-30E7-44D7-AD10-B8850487D6DE}" destId="{7F9B7C7F-BF83-4D74-B0BE-74D4E62C677F}" srcOrd="1" destOrd="0" presId="urn:microsoft.com/office/officeart/2005/8/layout/hierarchy4"/>
    <dgm:cxn modelId="{1381BB2E-3AF4-43EF-8804-5FEF16DC4ADD}" type="presParOf" srcId="{2456B4A9-EA40-40C2-8A7D-2ECE2A700CCF}" destId="{7DC2DA1C-8009-4214-B2D7-AAC3FD9F0E5B}" srcOrd="1" destOrd="0" presId="urn:microsoft.com/office/officeart/2005/8/layout/hierarchy4"/>
    <dgm:cxn modelId="{5FF35EF6-2E63-4EA4-B447-5600EE220F23}" type="presParOf" srcId="{2456B4A9-EA40-40C2-8A7D-2ECE2A700CCF}" destId="{21752E69-7ED5-4599-970C-1C19147CF238}" srcOrd="2" destOrd="0" presId="urn:microsoft.com/office/officeart/2005/8/layout/hierarchy4"/>
    <dgm:cxn modelId="{5A1ACD47-5049-45C4-A224-9907A10810DB}" type="presParOf" srcId="{21752E69-7ED5-4599-970C-1C19147CF238}" destId="{A8BC8AC0-EF08-4B6C-9132-AD7C460157CD}" srcOrd="0" destOrd="0" presId="urn:microsoft.com/office/officeart/2005/8/layout/hierarchy4"/>
    <dgm:cxn modelId="{BB65982D-578C-4278-8E71-789251CDD057}" type="presParOf" srcId="{21752E69-7ED5-4599-970C-1C19147CF238}" destId="{67D27B09-C745-45ED-BBBB-769C2D7A4A00}" srcOrd="1" destOrd="0" presId="urn:microsoft.com/office/officeart/2005/8/layout/hierarchy4"/>
    <dgm:cxn modelId="{2E294F43-CA13-4AD2-A219-E97A882BCD69}" type="presParOf" srcId="{21752E69-7ED5-4599-970C-1C19147CF238}" destId="{53F7127D-2B54-412B-B04B-4CA57E029F50}" srcOrd="2" destOrd="0" presId="urn:microsoft.com/office/officeart/2005/8/layout/hierarchy4"/>
    <dgm:cxn modelId="{18050A54-7E33-4945-8DC9-631386728241}" type="presParOf" srcId="{53F7127D-2B54-412B-B04B-4CA57E029F50}" destId="{7C27D28B-62E5-4CBF-BAAA-6B971116FCD3}" srcOrd="0" destOrd="0" presId="urn:microsoft.com/office/officeart/2005/8/layout/hierarchy4"/>
    <dgm:cxn modelId="{D58B53F6-AB5A-493A-B8B6-17C2ABEE0F63}" type="presParOf" srcId="{7C27D28B-62E5-4CBF-BAAA-6B971116FCD3}" destId="{0329DDCD-5CE5-4684-9C5E-C0C6246E8199}" srcOrd="0" destOrd="0" presId="urn:microsoft.com/office/officeart/2005/8/layout/hierarchy4"/>
    <dgm:cxn modelId="{46F52892-54C7-44EF-8F49-D062C826AFC7}" type="presParOf" srcId="{7C27D28B-62E5-4CBF-BAAA-6B971116FCD3}" destId="{7C89182A-9D42-41CA-A966-049A2093A51C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FA5EB11-7416-4C1F-9B0D-8E3FB3F0A5CA}" type="doc">
      <dgm:prSet loTypeId="urn:microsoft.com/office/officeart/2005/8/layout/hierarchy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FD6AAC7D-CA6F-4765-B4C8-6275F2DAE4C5}">
      <dgm:prSet phldrT="[Texte]"/>
      <dgm:spPr>
        <a:solidFill>
          <a:schemeClr val="accent2"/>
        </a:solidFill>
      </dgm:spPr>
      <dgm:t>
        <a:bodyPr/>
        <a:lstStyle/>
        <a:p>
          <a:r>
            <a:rPr lang="fr-FR"/>
            <a:t>Header (41 bytes)</a:t>
          </a:r>
        </a:p>
      </dgm:t>
    </dgm:pt>
    <dgm:pt modelId="{EE819705-13A1-482B-8111-CD5ACD73D8C9}" type="parTrans" cxnId="{3B09F7CA-E4FB-4919-8785-3236D77BE43F}">
      <dgm:prSet/>
      <dgm:spPr/>
      <dgm:t>
        <a:bodyPr/>
        <a:lstStyle/>
        <a:p>
          <a:endParaRPr lang="fr-FR"/>
        </a:p>
      </dgm:t>
    </dgm:pt>
    <dgm:pt modelId="{D5E41AD6-C045-424F-A544-655F4827D5FF}" type="sibTrans" cxnId="{3B09F7CA-E4FB-4919-8785-3236D77BE43F}">
      <dgm:prSet/>
      <dgm:spPr/>
      <dgm:t>
        <a:bodyPr/>
        <a:lstStyle/>
        <a:p>
          <a:endParaRPr lang="fr-FR"/>
        </a:p>
      </dgm:t>
    </dgm:pt>
    <dgm:pt modelId="{B565D2E8-391E-4BA9-890E-83CABAE55D33}">
      <dgm:prSet phldrT="[Texte]"/>
      <dgm:spPr>
        <a:solidFill>
          <a:schemeClr val="accent2"/>
        </a:solidFill>
      </dgm:spPr>
      <dgm:t>
        <a:bodyPr/>
        <a:lstStyle/>
        <a:p>
          <a:r>
            <a:rPr lang="fr-FR"/>
            <a:t>Command id (1 byte)</a:t>
          </a:r>
        </a:p>
      </dgm:t>
    </dgm:pt>
    <dgm:pt modelId="{86F036D6-D399-4AFB-BF03-CD1D3E15753A}" type="parTrans" cxnId="{38193A4F-19E4-4283-BD6C-B93003933B6C}">
      <dgm:prSet/>
      <dgm:spPr/>
      <dgm:t>
        <a:bodyPr/>
        <a:lstStyle/>
        <a:p>
          <a:endParaRPr lang="fr-FR"/>
        </a:p>
      </dgm:t>
    </dgm:pt>
    <dgm:pt modelId="{E13B364F-7AB6-467B-84F0-CF22EE5D9B0A}" type="sibTrans" cxnId="{38193A4F-19E4-4283-BD6C-B93003933B6C}">
      <dgm:prSet/>
      <dgm:spPr/>
      <dgm:t>
        <a:bodyPr/>
        <a:lstStyle/>
        <a:p>
          <a:endParaRPr lang="fr-FR"/>
        </a:p>
      </dgm:t>
    </dgm:pt>
    <dgm:pt modelId="{ECA7F297-551D-43B5-924B-B7E6C57D883F}">
      <dgm:prSet phldrT="[Texte]"/>
      <dgm:spPr>
        <a:solidFill>
          <a:schemeClr val="accent2"/>
        </a:solidFill>
      </dgm:spPr>
      <dgm:t>
        <a:bodyPr/>
        <a:lstStyle/>
        <a:p>
          <a:r>
            <a:rPr lang="fr-FR"/>
            <a:t>Error code (1 byte)</a:t>
          </a:r>
        </a:p>
      </dgm:t>
    </dgm:pt>
    <dgm:pt modelId="{E63AED2B-6D68-4929-94EB-0568F196FE6A}" type="parTrans" cxnId="{B9E07114-0FA8-4364-A645-B3CFD04536F7}">
      <dgm:prSet/>
      <dgm:spPr/>
      <dgm:t>
        <a:bodyPr/>
        <a:lstStyle/>
        <a:p>
          <a:endParaRPr lang="fr-FR"/>
        </a:p>
      </dgm:t>
    </dgm:pt>
    <dgm:pt modelId="{183407B4-7E1F-4123-982F-025F6F940678}" type="sibTrans" cxnId="{B9E07114-0FA8-4364-A645-B3CFD04536F7}">
      <dgm:prSet/>
      <dgm:spPr/>
      <dgm:t>
        <a:bodyPr/>
        <a:lstStyle/>
        <a:p>
          <a:endParaRPr lang="fr-FR"/>
        </a:p>
      </dgm:t>
    </dgm:pt>
    <dgm:pt modelId="{F8A50BE9-98B2-463F-A265-EEDB9F145ADE}">
      <dgm:prSet phldrT="[Texte]"/>
      <dgm:spPr>
        <a:solidFill>
          <a:schemeClr val="accent2"/>
        </a:solidFill>
      </dgm:spPr>
      <dgm:t>
        <a:bodyPr/>
        <a:lstStyle/>
        <a:p>
          <a:r>
            <a:rPr lang="fr-FR"/>
            <a:t>User UUID (37 bytes)</a:t>
          </a:r>
        </a:p>
      </dgm:t>
    </dgm:pt>
    <dgm:pt modelId="{B8CD0BC8-54B2-4D07-ACD8-D71EDC6D88EA}" type="parTrans" cxnId="{21C33104-FFAF-4345-A5E1-6BF6154E991B}">
      <dgm:prSet/>
      <dgm:spPr/>
      <dgm:t>
        <a:bodyPr/>
        <a:lstStyle/>
        <a:p>
          <a:endParaRPr lang="fr-FR"/>
        </a:p>
      </dgm:t>
    </dgm:pt>
    <dgm:pt modelId="{FDC090A6-AB7F-49C6-8DB1-4A948811DF22}" type="sibTrans" cxnId="{21C33104-FFAF-4345-A5E1-6BF6154E991B}">
      <dgm:prSet/>
      <dgm:spPr/>
      <dgm:t>
        <a:bodyPr/>
        <a:lstStyle/>
        <a:p>
          <a:endParaRPr lang="fr-FR"/>
        </a:p>
      </dgm:t>
    </dgm:pt>
    <dgm:pt modelId="{B6C284DE-96B3-4332-8F36-5BC562D11489}">
      <dgm:prSet phldrT="[Texte]"/>
      <dgm:spPr>
        <a:solidFill>
          <a:schemeClr val="accent2"/>
        </a:solidFill>
      </dgm:spPr>
      <dgm:t>
        <a:bodyPr/>
        <a:lstStyle/>
        <a:p>
          <a:r>
            <a:rPr lang="fr-FR"/>
            <a:t>Body size (2 bytes)</a:t>
          </a:r>
        </a:p>
      </dgm:t>
    </dgm:pt>
    <dgm:pt modelId="{C9DA620E-2232-4495-B461-B2D0C1746785}" type="parTrans" cxnId="{70F1E39A-E413-428C-9416-9431ACAF1F9C}">
      <dgm:prSet/>
      <dgm:spPr/>
      <dgm:t>
        <a:bodyPr/>
        <a:lstStyle/>
        <a:p>
          <a:endParaRPr lang="fr-FR"/>
        </a:p>
      </dgm:t>
    </dgm:pt>
    <dgm:pt modelId="{74D8E76C-3B69-4C6A-BE3E-DDADBF78A358}" type="sibTrans" cxnId="{70F1E39A-E413-428C-9416-9431ACAF1F9C}">
      <dgm:prSet/>
      <dgm:spPr/>
      <dgm:t>
        <a:bodyPr/>
        <a:lstStyle/>
        <a:p>
          <a:endParaRPr lang="fr-FR"/>
        </a:p>
      </dgm:t>
    </dgm:pt>
    <dgm:pt modelId="{B30E5D86-3856-4922-A0D3-8FD74B366D35}">
      <dgm:prSet phldrT="[Texte]"/>
      <dgm:spPr/>
      <dgm:t>
        <a:bodyPr/>
        <a:lstStyle/>
        <a:p>
          <a:r>
            <a:rPr lang="fr-FR"/>
            <a:t>User Request</a:t>
          </a:r>
        </a:p>
      </dgm:t>
    </dgm:pt>
    <dgm:pt modelId="{1D52A07C-BC9D-424B-8290-792C4C6952A2}" type="parTrans" cxnId="{6B67B8D9-66E3-47FB-B469-7302BA76EAF6}">
      <dgm:prSet/>
      <dgm:spPr/>
      <dgm:t>
        <a:bodyPr/>
        <a:lstStyle/>
        <a:p>
          <a:endParaRPr lang="fr-FR"/>
        </a:p>
      </dgm:t>
    </dgm:pt>
    <dgm:pt modelId="{4E7D747E-7231-434B-921E-E251622F3F0F}" type="sibTrans" cxnId="{6B67B8D9-66E3-47FB-B469-7302BA76EAF6}">
      <dgm:prSet/>
      <dgm:spPr/>
      <dgm:t>
        <a:bodyPr/>
        <a:lstStyle/>
        <a:p>
          <a:endParaRPr lang="fr-FR"/>
        </a:p>
      </dgm:t>
    </dgm:pt>
    <dgm:pt modelId="{5126E4B6-DBB5-4140-8AA0-C4FEA4EB89C5}">
      <dgm:prSet phldrT="[Texte]"/>
      <dgm:spPr>
        <a:solidFill>
          <a:schemeClr val="accent3"/>
        </a:solidFill>
      </dgm:spPr>
      <dgm:t>
        <a:bodyPr/>
        <a:lstStyle/>
        <a:p>
          <a:r>
            <a:rPr lang="fr-FR"/>
            <a:t>Body (37 bytes)</a:t>
          </a:r>
        </a:p>
      </dgm:t>
    </dgm:pt>
    <dgm:pt modelId="{1DAC84C9-C791-4493-A822-A29F8FE235FF}" type="parTrans" cxnId="{6A51DE7E-F2BF-4E3D-B742-EBAC02B1DA59}">
      <dgm:prSet/>
      <dgm:spPr/>
      <dgm:t>
        <a:bodyPr/>
        <a:lstStyle/>
        <a:p>
          <a:endParaRPr lang="fr-FR"/>
        </a:p>
      </dgm:t>
    </dgm:pt>
    <dgm:pt modelId="{7BCAF662-35A7-4C2E-ADAC-1183A1309C1E}" type="sibTrans" cxnId="{6A51DE7E-F2BF-4E3D-B742-EBAC02B1DA59}">
      <dgm:prSet/>
      <dgm:spPr/>
      <dgm:t>
        <a:bodyPr/>
        <a:lstStyle/>
        <a:p>
          <a:endParaRPr lang="fr-FR"/>
        </a:p>
      </dgm:t>
    </dgm:pt>
    <dgm:pt modelId="{F1711D40-6943-473B-AC5C-20F24FE06CDB}">
      <dgm:prSet phldrT="[Texte]"/>
      <dgm:spPr>
        <a:solidFill>
          <a:schemeClr val="accent3"/>
        </a:solidFill>
      </dgm:spPr>
      <dgm:t>
        <a:bodyPr/>
        <a:lstStyle/>
        <a:p>
          <a:r>
            <a:rPr lang="fr-FR"/>
            <a:t>User uuid (37 bytes)</a:t>
          </a:r>
        </a:p>
      </dgm:t>
    </dgm:pt>
    <dgm:pt modelId="{6CEEE85A-2A4A-423D-A588-B6545482AAC6}" type="parTrans" cxnId="{6C3B4119-1E26-4588-9DE7-199440C3DFF2}">
      <dgm:prSet/>
      <dgm:spPr/>
      <dgm:t>
        <a:bodyPr/>
        <a:lstStyle/>
        <a:p>
          <a:endParaRPr lang="fr-FR"/>
        </a:p>
      </dgm:t>
    </dgm:pt>
    <dgm:pt modelId="{FF829610-8162-4DEA-AF85-C7C9B607D6BF}" type="sibTrans" cxnId="{6C3B4119-1E26-4588-9DE7-199440C3DFF2}">
      <dgm:prSet/>
      <dgm:spPr/>
      <dgm:t>
        <a:bodyPr/>
        <a:lstStyle/>
        <a:p>
          <a:endParaRPr lang="fr-FR"/>
        </a:p>
      </dgm:t>
    </dgm:pt>
    <dgm:pt modelId="{A6E29DA7-48E8-4E42-99D2-8103689EFA98}" type="pres">
      <dgm:prSet presAssocID="{2FA5EB11-7416-4C1F-9B0D-8E3FB3F0A5CA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119F94B-A614-4FEE-BD2C-F0091AC9D98F}" type="pres">
      <dgm:prSet presAssocID="{B30E5D86-3856-4922-A0D3-8FD74B366D35}" presName="vertOne" presStyleCnt="0"/>
      <dgm:spPr/>
    </dgm:pt>
    <dgm:pt modelId="{CBFF727F-608B-4698-9F8B-871BB4061882}" type="pres">
      <dgm:prSet presAssocID="{B30E5D86-3856-4922-A0D3-8FD74B366D35}" presName="txOne" presStyleLbl="node0" presStyleIdx="0" presStyleCnt="1">
        <dgm:presLayoutVars>
          <dgm:chPref val="3"/>
        </dgm:presLayoutVars>
      </dgm:prSet>
      <dgm:spPr/>
    </dgm:pt>
    <dgm:pt modelId="{896BA35A-3F54-4CF4-AC26-C70DE03D8B89}" type="pres">
      <dgm:prSet presAssocID="{B30E5D86-3856-4922-A0D3-8FD74B366D35}" presName="parTransOne" presStyleCnt="0"/>
      <dgm:spPr/>
    </dgm:pt>
    <dgm:pt modelId="{2456B4A9-EA40-40C2-8A7D-2ECE2A700CCF}" type="pres">
      <dgm:prSet presAssocID="{B30E5D86-3856-4922-A0D3-8FD74B366D35}" presName="horzOne" presStyleCnt="0"/>
      <dgm:spPr/>
    </dgm:pt>
    <dgm:pt modelId="{8D302BCD-FD70-4537-834C-6684FEEA0426}" type="pres">
      <dgm:prSet presAssocID="{FD6AAC7D-CA6F-4765-B4C8-6275F2DAE4C5}" presName="vertTwo" presStyleCnt="0"/>
      <dgm:spPr/>
    </dgm:pt>
    <dgm:pt modelId="{224139D6-32EC-452C-82C4-97AC1A07DAF7}" type="pres">
      <dgm:prSet presAssocID="{FD6AAC7D-CA6F-4765-B4C8-6275F2DAE4C5}" presName="txTwo" presStyleLbl="node2" presStyleIdx="0" presStyleCnt="2">
        <dgm:presLayoutVars>
          <dgm:chPref val="3"/>
        </dgm:presLayoutVars>
      </dgm:prSet>
      <dgm:spPr/>
    </dgm:pt>
    <dgm:pt modelId="{16DFAC5D-B33B-42C9-9CFB-E791AB14ABE4}" type="pres">
      <dgm:prSet presAssocID="{FD6AAC7D-CA6F-4765-B4C8-6275F2DAE4C5}" presName="parTransTwo" presStyleCnt="0"/>
      <dgm:spPr/>
    </dgm:pt>
    <dgm:pt modelId="{110BFF87-2866-42DD-9ABE-12DF7E4D3951}" type="pres">
      <dgm:prSet presAssocID="{FD6AAC7D-CA6F-4765-B4C8-6275F2DAE4C5}" presName="horzTwo" presStyleCnt="0"/>
      <dgm:spPr/>
    </dgm:pt>
    <dgm:pt modelId="{334C5B64-BE73-49C4-84C7-B2A51AEC7F1F}" type="pres">
      <dgm:prSet presAssocID="{B565D2E8-391E-4BA9-890E-83CABAE55D33}" presName="vertThree" presStyleCnt="0"/>
      <dgm:spPr/>
    </dgm:pt>
    <dgm:pt modelId="{F8C15A87-2993-43CF-BC2C-775B9C1C271E}" type="pres">
      <dgm:prSet presAssocID="{B565D2E8-391E-4BA9-890E-83CABAE55D33}" presName="txThree" presStyleLbl="node3" presStyleIdx="0" presStyleCnt="5" custScaleX="27337">
        <dgm:presLayoutVars>
          <dgm:chPref val="3"/>
        </dgm:presLayoutVars>
      </dgm:prSet>
      <dgm:spPr/>
    </dgm:pt>
    <dgm:pt modelId="{B22470A9-1C45-451F-94FC-0C396D1EC146}" type="pres">
      <dgm:prSet presAssocID="{B565D2E8-391E-4BA9-890E-83CABAE55D33}" presName="horzThree" presStyleCnt="0"/>
      <dgm:spPr/>
    </dgm:pt>
    <dgm:pt modelId="{5BC11E87-0EEC-4828-91F3-4033D2B0A4D0}" type="pres">
      <dgm:prSet presAssocID="{E13B364F-7AB6-467B-84F0-CF22EE5D9B0A}" presName="sibSpaceThree" presStyleCnt="0"/>
      <dgm:spPr/>
    </dgm:pt>
    <dgm:pt modelId="{D2EAE2EC-FC6A-4A32-86BC-D3914B8E0C48}" type="pres">
      <dgm:prSet presAssocID="{ECA7F297-551D-43B5-924B-B7E6C57D883F}" presName="vertThree" presStyleCnt="0"/>
      <dgm:spPr/>
    </dgm:pt>
    <dgm:pt modelId="{7AD71D8F-F58B-43FB-9F34-093639D29176}" type="pres">
      <dgm:prSet presAssocID="{ECA7F297-551D-43B5-924B-B7E6C57D883F}" presName="txThree" presStyleLbl="node3" presStyleIdx="1" presStyleCnt="5" custScaleX="27337">
        <dgm:presLayoutVars>
          <dgm:chPref val="3"/>
        </dgm:presLayoutVars>
      </dgm:prSet>
      <dgm:spPr/>
    </dgm:pt>
    <dgm:pt modelId="{ACE1A640-6112-4087-9447-38D517EC78C4}" type="pres">
      <dgm:prSet presAssocID="{ECA7F297-551D-43B5-924B-B7E6C57D883F}" presName="horzThree" presStyleCnt="0"/>
      <dgm:spPr/>
    </dgm:pt>
    <dgm:pt modelId="{5C2F6FC5-016A-4A48-96DF-ABC25A973785}" type="pres">
      <dgm:prSet presAssocID="{183407B4-7E1F-4123-982F-025F6F940678}" presName="sibSpaceThree" presStyleCnt="0"/>
      <dgm:spPr/>
    </dgm:pt>
    <dgm:pt modelId="{113D9227-676A-4019-A94E-7C6D20F8E251}" type="pres">
      <dgm:prSet presAssocID="{F8A50BE9-98B2-463F-A265-EEDB9F145ADE}" presName="vertThree" presStyleCnt="0"/>
      <dgm:spPr/>
    </dgm:pt>
    <dgm:pt modelId="{2D8B1839-7759-4172-9D7D-35473D2A41F6}" type="pres">
      <dgm:prSet presAssocID="{F8A50BE9-98B2-463F-A265-EEDB9F145ADE}" presName="txThree" presStyleLbl="node3" presStyleIdx="2" presStyleCnt="5" custScaleX="45948">
        <dgm:presLayoutVars>
          <dgm:chPref val="3"/>
        </dgm:presLayoutVars>
      </dgm:prSet>
      <dgm:spPr/>
    </dgm:pt>
    <dgm:pt modelId="{28143E15-24D7-46BF-94A1-4EBFBA796218}" type="pres">
      <dgm:prSet presAssocID="{F8A50BE9-98B2-463F-A265-EEDB9F145ADE}" presName="horzThree" presStyleCnt="0"/>
      <dgm:spPr/>
    </dgm:pt>
    <dgm:pt modelId="{36D3FF67-D89A-442B-8D68-C260C954D058}" type="pres">
      <dgm:prSet presAssocID="{FDC090A6-AB7F-49C6-8DB1-4A948811DF22}" presName="sibSpaceThree" presStyleCnt="0"/>
      <dgm:spPr/>
    </dgm:pt>
    <dgm:pt modelId="{093FFAF7-30E7-44D7-AD10-B8850487D6DE}" type="pres">
      <dgm:prSet presAssocID="{B6C284DE-96B3-4332-8F36-5BC562D11489}" presName="vertThree" presStyleCnt="0"/>
      <dgm:spPr/>
    </dgm:pt>
    <dgm:pt modelId="{410895C7-0C5F-4A36-BCEE-D4F95531281A}" type="pres">
      <dgm:prSet presAssocID="{B6C284DE-96B3-4332-8F36-5BC562D11489}" presName="txThree" presStyleLbl="node3" presStyleIdx="3" presStyleCnt="5" custScaleX="27337">
        <dgm:presLayoutVars>
          <dgm:chPref val="3"/>
        </dgm:presLayoutVars>
      </dgm:prSet>
      <dgm:spPr/>
    </dgm:pt>
    <dgm:pt modelId="{7F9B7C7F-BF83-4D74-B0BE-74D4E62C677F}" type="pres">
      <dgm:prSet presAssocID="{B6C284DE-96B3-4332-8F36-5BC562D11489}" presName="horzThree" presStyleCnt="0"/>
      <dgm:spPr/>
    </dgm:pt>
    <dgm:pt modelId="{7DC2DA1C-8009-4214-B2D7-AAC3FD9F0E5B}" type="pres">
      <dgm:prSet presAssocID="{D5E41AD6-C045-424F-A544-655F4827D5FF}" presName="sibSpaceTwo" presStyleCnt="0"/>
      <dgm:spPr/>
    </dgm:pt>
    <dgm:pt modelId="{21752E69-7ED5-4599-970C-1C19147CF238}" type="pres">
      <dgm:prSet presAssocID="{5126E4B6-DBB5-4140-8AA0-C4FEA4EB89C5}" presName="vertTwo" presStyleCnt="0"/>
      <dgm:spPr/>
    </dgm:pt>
    <dgm:pt modelId="{A8BC8AC0-EF08-4B6C-9132-AD7C460157CD}" type="pres">
      <dgm:prSet presAssocID="{5126E4B6-DBB5-4140-8AA0-C4FEA4EB89C5}" presName="txTwo" presStyleLbl="node2" presStyleIdx="1" presStyleCnt="2">
        <dgm:presLayoutVars>
          <dgm:chPref val="3"/>
        </dgm:presLayoutVars>
      </dgm:prSet>
      <dgm:spPr/>
    </dgm:pt>
    <dgm:pt modelId="{67D27B09-C745-45ED-BBBB-769C2D7A4A00}" type="pres">
      <dgm:prSet presAssocID="{5126E4B6-DBB5-4140-8AA0-C4FEA4EB89C5}" presName="parTransTwo" presStyleCnt="0"/>
      <dgm:spPr/>
    </dgm:pt>
    <dgm:pt modelId="{53F7127D-2B54-412B-B04B-4CA57E029F50}" type="pres">
      <dgm:prSet presAssocID="{5126E4B6-DBB5-4140-8AA0-C4FEA4EB89C5}" presName="horzTwo" presStyleCnt="0"/>
      <dgm:spPr/>
    </dgm:pt>
    <dgm:pt modelId="{7C27D28B-62E5-4CBF-BAAA-6B971116FCD3}" type="pres">
      <dgm:prSet presAssocID="{F1711D40-6943-473B-AC5C-20F24FE06CDB}" presName="vertThree" presStyleCnt="0"/>
      <dgm:spPr/>
    </dgm:pt>
    <dgm:pt modelId="{0329DDCD-5CE5-4684-9C5E-C0C6246E8199}" type="pres">
      <dgm:prSet presAssocID="{F1711D40-6943-473B-AC5C-20F24FE06CDB}" presName="txThree" presStyleLbl="node3" presStyleIdx="4" presStyleCnt="5">
        <dgm:presLayoutVars>
          <dgm:chPref val="3"/>
        </dgm:presLayoutVars>
      </dgm:prSet>
      <dgm:spPr/>
    </dgm:pt>
    <dgm:pt modelId="{7C89182A-9D42-41CA-A966-049A2093A51C}" type="pres">
      <dgm:prSet presAssocID="{F1711D40-6943-473B-AC5C-20F24FE06CDB}" presName="horzThree" presStyleCnt="0"/>
      <dgm:spPr/>
    </dgm:pt>
  </dgm:ptLst>
  <dgm:cxnLst>
    <dgm:cxn modelId="{21C33104-FFAF-4345-A5E1-6BF6154E991B}" srcId="{FD6AAC7D-CA6F-4765-B4C8-6275F2DAE4C5}" destId="{F8A50BE9-98B2-463F-A265-EEDB9F145ADE}" srcOrd="2" destOrd="0" parTransId="{B8CD0BC8-54B2-4D07-ACD8-D71EDC6D88EA}" sibTransId="{FDC090A6-AB7F-49C6-8DB1-4A948811DF22}"/>
    <dgm:cxn modelId="{9DDC4E05-C74C-4D37-99F5-1C62AC439CED}" type="presOf" srcId="{FD6AAC7D-CA6F-4765-B4C8-6275F2DAE4C5}" destId="{224139D6-32EC-452C-82C4-97AC1A07DAF7}" srcOrd="0" destOrd="0" presId="urn:microsoft.com/office/officeart/2005/8/layout/hierarchy4"/>
    <dgm:cxn modelId="{B9E07114-0FA8-4364-A645-B3CFD04536F7}" srcId="{FD6AAC7D-CA6F-4765-B4C8-6275F2DAE4C5}" destId="{ECA7F297-551D-43B5-924B-B7E6C57D883F}" srcOrd="1" destOrd="0" parTransId="{E63AED2B-6D68-4929-94EB-0568F196FE6A}" sibTransId="{183407B4-7E1F-4123-982F-025F6F940678}"/>
    <dgm:cxn modelId="{6C3B4119-1E26-4588-9DE7-199440C3DFF2}" srcId="{5126E4B6-DBB5-4140-8AA0-C4FEA4EB89C5}" destId="{F1711D40-6943-473B-AC5C-20F24FE06CDB}" srcOrd="0" destOrd="0" parTransId="{6CEEE85A-2A4A-423D-A588-B6545482AAC6}" sibTransId="{FF829610-8162-4DEA-AF85-C7C9B607D6BF}"/>
    <dgm:cxn modelId="{CBEE5028-E2C1-4B40-A112-76A78A5A957C}" type="presOf" srcId="{ECA7F297-551D-43B5-924B-B7E6C57D883F}" destId="{7AD71D8F-F58B-43FB-9F34-093639D29176}" srcOrd="0" destOrd="0" presId="urn:microsoft.com/office/officeart/2005/8/layout/hierarchy4"/>
    <dgm:cxn modelId="{3836AC3B-C2EB-44FA-AE29-AF04A9C71101}" type="presOf" srcId="{2FA5EB11-7416-4C1F-9B0D-8E3FB3F0A5CA}" destId="{A6E29DA7-48E8-4E42-99D2-8103689EFA98}" srcOrd="0" destOrd="0" presId="urn:microsoft.com/office/officeart/2005/8/layout/hierarchy4"/>
    <dgm:cxn modelId="{49E13D5B-2E43-4FF7-96DD-CF30F4B07A01}" type="presOf" srcId="{B6C284DE-96B3-4332-8F36-5BC562D11489}" destId="{410895C7-0C5F-4A36-BCEE-D4F95531281A}" srcOrd="0" destOrd="0" presId="urn:microsoft.com/office/officeart/2005/8/layout/hierarchy4"/>
    <dgm:cxn modelId="{C6FB6F66-754E-47B6-9B44-7649D29E664B}" type="presOf" srcId="{F1711D40-6943-473B-AC5C-20F24FE06CDB}" destId="{0329DDCD-5CE5-4684-9C5E-C0C6246E8199}" srcOrd="0" destOrd="0" presId="urn:microsoft.com/office/officeart/2005/8/layout/hierarchy4"/>
    <dgm:cxn modelId="{CAEAB06E-1686-4F72-AD81-AFEA1C6BA5F5}" type="presOf" srcId="{F8A50BE9-98B2-463F-A265-EEDB9F145ADE}" destId="{2D8B1839-7759-4172-9D7D-35473D2A41F6}" srcOrd="0" destOrd="0" presId="urn:microsoft.com/office/officeart/2005/8/layout/hierarchy4"/>
    <dgm:cxn modelId="{38193A4F-19E4-4283-BD6C-B93003933B6C}" srcId="{FD6AAC7D-CA6F-4765-B4C8-6275F2DAE4C5}" destId="{B565D2E8-391E-4BA9-890E-83CABAE55D33}" srcOrd="0" destOrd="0" parTransId="{86F036D6-D399-4AFB-BF03-CD1D3E15753A}" sibTransId="{E13B364F-7AB6-467B-84F0-CF22EE5D9B0A}"/>
    <dgm:cxn modelId="{6A51DE7E-F2BF-4E3D-B742-EBAC02B1DA59}" srcId="{B30E5D86-3856-4922-A0D3-8FD74B366D35}" destId="{5126E4B6-DBB5-4140-8AA0-C4FEA4EB89C5}" srcOrd="1" destOrd="0" parTransId="{1DAC84C9-C791-4493-A822-A29F8FE235FF}" sibTransId="{7BCAF662-35A7-4C2E-ADAC-1183A1309C1E}"/>
    <dgm:cxn modelId="{F2AEBE87-9AA7-4B86-82C5-C99F8341C488}" type="presOf" srcId="{B565D2E8-391E-4BA9-890E-83CABAE55D33}" destId="{F8C15A87-2993-43CF-BC2C-775B9C1C271E}" srcOrd="0" destOrd="0" presId="urn:microsoft.com/office/officeart/2005/8/layout/hierarchy4"/>
    <dgm:cxn modelId="{70F1E39A-E413-428C-9416-9431ACAF1F9C}" srcId="{FD6AAC7D-CA6F-4765-B4C8-6275F2DAE4C5}" destId="{B6C284DE-96B3-4332-8F36-5BC562D11489}" srcOrd="3" destOrd="0" parTransId="{C9DA620E-2232-4495-B461-B2D0C1746785}" sibTransId="{74D8E76C-3B69-4C6A-BE3E-DDADBF78A358}"/>
    <dgm:cxn modelId="{3B09F7CA-E4FB-4919-8785-3236D77BE43F}" srcId="{B30E5D86-3856-4922-A0D3-8FD74B366D35}" destId="{FD6AAC7D-CA6F-4765-B4C8-6275F2DAE4C5}" srcOrd="0" destOrd="0" parTransId="{EE819705-13A1-482B-8111-CD5ACD73D8C9}" sibTransId="{D5E41AD6-C045-424F-A544-655F4827D5FF}"/>
    <dgm:cxn modelId="{6B67B8D9-66E3-47FB-B469-7302BA76EAF6}" srcId="{2FA5EB11-7416-4C1F-9B0D-8E3FB3F0A5CA}" destId="{B30E5D86-3856-4922-A0D3-8FD74B366D35}" srcOrd="0" destOrd="0" parTransId="{1D52A07C-BC9D-424B-8290-792C4C6952A2}" sibTransId="{4E7D747E-7231-434B-921E-E251622F3F0F}"/>
    <dgm:cxn modelId="{1D5220EB-0D71-4ECF-BE50-5B12EEDC3143}" type="presOf" srcId="{5126E4B6-DBB5-4140-8AA0-C4FEA4EB89C5}" destId="{A8BC8AC0-EF08-4B6C-9132-AD7C460157CD}" srcOrd="0" destOrd="0" presId="urn:microsoft.com/office/officeart/2005/8/layout/hierarchy4"/>
    <dgm:cxn modelId="{A4FBD7ED-8553-4DD4-AD69-613993341513}" type="presOf" srcId="{B30E5D86-3856-4922-A0D3-8FD74B366D35}" destId="{CBFF727F-608B-4698-9F8B-871BB4061882}" srcOrd="0" destOrd="0" presId="urn:microsoft.com/office/officeart/2005/8/layout/hierarchy4"/>
    <dgm:cxn modelId="{0211B92E-9B29-4ED9-AF08-9B6B847A48A3}" type="presParOf" srcId="{A6E29DA7-48E8-4E42-99D2-8103689EFA98}" destId="{4119F94B-A614-4FEE-BD2C-F0091AC9D98F}" srcOrd="0" destOrd="0" presId="urn:microsoft.com/office/officeart/2005/8/layout/hierarchy4"/>
    <dgm:cxn modelId="{3FC2E2E5-74B0-4573-AF7C-DE0B8821DA14}" type="presParOf" srcId="{4119F94B-A614-4FEE-BD2C-F0091AC9D98F}" destId="{CBFF727F-608B-4698-9F8B-871BB4061882}" srcOrd="0" destOrd="0" presId="urn:microsoft.com/office/officeart/2005/8/layout/hierarchy4"/>
    <dgm:cxn modelId="{5C1CE521-CB9C-4089-B3EC-A39DBFBF50AC}" type="presParOf" srcId="{4119F94B-A614-4FEE-BD2C-F0091AC9D98F}" destId="{896BA35A-3F54-4CF4-AC26-C70DE03D8B89}" srcOrd="1" destOrd="0" presId="urn:microsoft.com/office/officeart/2005/8/layout/hierarchy4"/>
    <dgm:cxn modelId="{6C3D76E1-88C8-4A7E-915B-1E15260AD0C5}" type="presParOf" srcId="{4119F94B-A614-4FEE-BD2C-F0091AC9D98F}" destId="{2456B4A9-EA40-40C2-8A7D-2ECE2A700CCF}" srcOrd="2" destOrd="0" presId="urn:microsoft.com/office/officeart/2005/8/layout/hierarchy4"/>
    <dgm:cxn modelId="{8574F572-54B9-430F-B5C5-166CE3533E48}" type="presParOf" srcId="{2456B4A9-EA40-40C2-8A7D-2ECE2A700CCF}" destId="{8D302BCD-FD70-4537-834C-6684FEEA0426}" srcOrd="0" destOrd="0" presId="urn:microsoft.com/office/officeart/2005/8/layout/hierarchy4"/>
    <dgm:cxn modelId="{7D12A2DA-3AD3-4794-991D-445DA5543672}" type="presParOf" srcId="{8D302BCD-FD70-4537-834C-6684FEEA0426}" destId="{224139D6-32EC-452C-82C4-97AC1A07DAF7}" srcOrd="0" destOrd="0" presId="urn:microsoft.com/office/officeart/2005/8/layout/hierarchy4"/>
    <dgm:cxn modelId="{AB7A26E2-6A9C-4633-B1CF-73B8932B3CBF}" type="presParOf" srcId="{8D302BCD-FD70-4537-834C-6684FEEA0426}" destId="{16DFAC5D-B33B-42C9-9CFB-E791AB14ABE4}" srcOrd="1" destOrd="0" presId="urn:microsoft.com/office/officeart/2005/8/layout/hierarchy4"/>
    <dgm:cxn modelId="{A3981308-E75D-4185-9123-CCFE6C6162C5}" type="presParOf" srcId="{8D302BCD-FD70-4537-834C-6684FEEA0426}" destId="{110BFF87-2866-42DD-9ABE-12DF7E4D3951}" srcOrd="2" destOrd="0" presId="urn:microsoft.com/office/officeart/2005/8/layout/hierarchy4"/>
    <dgm:cxn modelId="{95BD16BF-98C0-401F-BED3-C13C895D5FDC}" type="presParOf" srcId="{110BFF87-2866-42DD-9ABE-12DF7E4D3951}" destId="{334C5B64-BE73-49C4-84C7-B2A51AEC7F1F}" srcOrd="0" destOrd="0" presId="urn:microsoft.com/office/officeart/2005/8/layout/hierarchy4"/>
    <dgm:cxn modelId="{0019013B-2517-4614-BE36-F8D0C35F97C7}" type="presParOf" srcId="{334C5B64-BE73-49C4-84C7-B2A51AEC7F1F}" destId="{F8C15A87-2993-43CF-BC2C-775B9C1C271E}" srcOrd="0" destOrd="0" presId="urn:microsoft.com/office/officeart/2005/8/layout/hierarchy4"/>
    <dgm:cxn modelId="{AE711347-0A25-4786-9680-AB8A0179DFED}" type="presParOf" srcId="{334C5B64-BE73-49C4-84C7-B2A51AEC7F1F}" destId="{B22470A9-1C45-451F-94FC-0C396D1EC146}" srcOrd="1" destOrd="0" presId="urn:microsoft.com/office/officeart/2005/8/layout/hierarchy4"/>
    <dgm:cxn modelId="{0B53EF27-C51F-4939-8B6F-1D58ABE4B136}" type="presParOf" srcId="{110BFF87-2866-42DD-9ABE-12DF7E4D3951}" destId="{5BC11E87-0EEC-4828-91F3-4033D2B0A4D0}" srcOrd="1" destOrd="0" presId="urn:microsoft.com/office/officeart/2005/8/layout/hierarchy4"/>
    <dgm:cxn modelId="{C5AFC633-F4D1-4CB3-AF30-9189FDE01C53}" type="presParOf" srcId="{110BFF87-2866-42DD-9ABE-12DF7E4D3951}" destId="{D2EAE2EC-FC6A-4A32-86BC-D3914B8E0C48}" srcOrd="2" destOrd="0" presId="urn:microsoft.com/office/officeart/2005/8/layout/hierarchy4"/>
    <dgm:cxn modelId="{96E45E80-F268-4C82-B931-1BC363012CF9}" type="presParOf" srcId="{D2EAE2EC-FC6A-4A32-86BC-D3914B8E0C48}" destId="{7AD71D8F-F58B-43FB-9F34-093639D29176}" srcOrd="0" destOrd="0" presId="urn:microsoft.com/office/officeart/2005/8/layout/hierarchy4"/>
    <dgm:cxn modelId="{88CD9087-D719-42AD-8C27-A2E72015C124}" type="presParOf" srcId="{D2EAE2EC-FC6A-4A32-86BC-D3914B8E0C48}" destId="{ACE1A640-6112-4087-9447-38D517EC78C4}" srcOrd="1" destOrd="0" presId="urn:microsoft.com/office/officeart/2005/8/layout/hierarchy4"/>
    <dgm:cxn modelId="{326E80A8-2351-47AB-A254-17A8DFE501F8}" type="presParOf" srcId="{110BFF87-2866-42DD-9ABE-12DF7E4D3951}" destId="{5C2F6FC5-016A-4A48-96DF-ABC25A973785}" srcOrd="3" destOrd="0" presId="urn:microsoft.com/office/officeart/2005/8/layout/hierarchy4"/>
    <dgm:cxn modelId="{A77CE7DA-9762-43B1-AA16-EEECEDC9570D}" type="presParOf" srcId="{110BFF87-2866-42DD-9ABE-12DF7E4D3951}" destId="{113D9227-676A-4019-A94E-7C6D20F8E251}" srcOrd="4" destOrd="0" presId="urn:microsoft.com/office/officeart/2005/8/layout/hierarchy4"/>
    <dgm:cxn modelId="{E16D277A-19AE-4C49-B984-946D16AAED36}" type="presParOf" srcId="{113D9227-676A-4019-A94E-7C6D20F8E251}" destId="{2D8B1839-7759-4172-9D7D-35473D2A41F6}" srcOrd="0" destOrd="0" presId="urn:microsoft.com/office/officeart/2005/8/layout/hierarchy4"/>
    <dgm:cxn modelId="{A99226D2-FA32-467C-B44D-1DEB52E5F5D1}" type="presParOf" srcId="{113D9227-676A-4019-A94E-7C6D20F8E251}" destId="{28143E15-24D7-46BF-94A1-4EBFBA796218}" srcOrd="1" destOrd="0" presId="urn:microsoft.com/office/officeart/2005/8/layout/hierarchy4"/>
    <dgm:cxn modelId="{7A2C35E8-A6AA-4C99-9BD2-C72F8F96FA65}" type="presParOf" srcId="{110BFF87-2866-42DD-9ABE-12DF7E4D3951}" destId="{36D3FF67-D89A-442B-8D68-C260C954D058}" srcOrd="5" destOrd="0" presId="urn:microsoft.com/office/officeart/2005/8/layout/hierarchy4"/>
    <dgm:cxn modelId="{D2339B14-42C4-4AEC-802B-97AFE1372907}" type="presParOf" srcId="{110BFF87-2866-42DD-9ABE-12DF7E4D3951}" destId="{093FFAF7-30E7-44D7-AD10-B8850487D6DE}" srcOrd="6" destOrd="0" presId="urn:microsoft.com/office/officeart/2005/8/layout/hierarchy4"/>
    <dgm:cxn modelId="{264267DB-BF5F-400E-9ACF-6D6D8E4366ED}" type="presParOf" srcId="{093FFAF7-30E7-44D7-AD10-B8850487D6DE}" destId="{410895C7-0C5F-4A36-BCEE-D4F95531281A}" srcOrd="0" destOrd="0" presId="urn:microsoft.com/office/officeart/2005/8/layout/hierarchy4"/>
    <dgm:cxn modelId="{D0C05DF4-0462-4E7E-98FA-96EF55A7CD79}" type="presParOf" srcId="{093FFAF7-30E7-44D7-AD10-B8850487D6DE}" destId="{7F9B7C7F-BF83-4D74-B0BE-74D4E62C677F}" srcOrd="1" destOrd="0" presId="urn:microsoft.com/office/officeart/2005/8/layout/hierarchy4"/>
    <dgm:cxn modelId="{1381BB2E-3AF4-43EF-8804-5FEF16DC4ADD}" type="presParOf" srcId="{2456B4A9-EA40-40C2-8A7D-2ECE2A700CCF}" destId="{7DC2DA1C-8009-4214-B2D7-AAC3FD9F0E5B}" srcOrd="1" destOrd="0" presId="urn:microsoft.com/office/officeart/2005/8/layout/hierarchy4"/>
    <dgm:cxn modelId="{5FF35EF6-2E63-4EA4-B447-5600EE220F23}" type="presParOf" srcId="{2456B4A9-EA40-40C2-8A7D-2ECE2A700CCF}" destId="{21752E69-7ED5-4599-970C-1C19147CF238}" srcOrd="2" destOrd="0" presId="urn:microsoft.com/office/officeart/2005/8/layout/hierarchy4"/>
    <dgm:cxn modelId="{5A1ACD47-5049-45C4-A224-9907A10810DB}" type="presParOf" srcId="{21752E69-7ED5-4599-970C-1C19147CF238}" destId="{A8BC8AC0-EF08-4B6C-9132-AD7C460157CD}" srcOrd="0" destOrd="0" presId="urn:microsoft.com/office/officeart/2005/8/layout/hierarchy4"/>
    <dgm:cxn modelId="{BB65982D-578C-4278-8E71-789251CDD057}" type="presParOf" srcId="{21752E69-7ED5-4599-970C-1C19147CF238}" destId="{67D27B09-C745-45ED-BBBB-769C2D7A4A00}" srcOrd="1" destOrd="0" presId="urn:microsoft.com/office/officeart/2005/8/layout/hierarchy4"/>
    <dgm:cxn modelId="{2E294F43-CA13-4AD2-A219-E97A882BCD69}" type="presParOf" srcId="{21752E69-7ED5-4599-970C-1C19147CF238}" destId="{53F7127D-2B54-412B-B04B-4CA57E029F50}" srcOrd="2" destOrd="0" presId="urn:microsoft.com/office/officeart/2005/8/layout/hierarchy4"/>
    <dgm:cxn modelId="{18050A54-7E33-4945-8DC9-631386728241}" type="presParOf" srcId="{53F7127D-2B54-412B-B04B-4CA57E029F50}" destId="{7C27D28B-62E5-4CBF-BAAA-6B971116FCD3}" srcOrd="0" destOrd="0" presId="urn:microsoft.com/office/officeart/2005/8/layout/hierarchy4"/>
    <dgm:cxn modelId="{D58B53F6-AB5A-493A-B8B6-17C2ABEE0F63}" type="presParOf" srcId="{7C27D28B-62E5-4CBF-BAAA-6B971116FCD3}" destId="{0329DDCD-5CE5-4684-9C5E-C0C6246E8199}" srcOrd="0" destOrd="0" presId="urn:microsoft.com/office/officeart/2005/8/layout/hierarchy4"/>
    <dgm:cxn modelId="{46F52892-54C7-44EF-8F49-D062C826AFC7}" type="presParOf" srcId="{7C27D28B-62E5-4CBF-BAAA-6B971116FCD3}" destId="{7C89182A-9D42-41CA-A966-049A2093A51C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4159B8-3922-4666-B19D-82CB8E4036D1}">
      <dsp:nvSpPr>
        <dsp:cNvPr id="0" name=""/>
        <dsp:cNvSpPr/>
      </dsp:nvSpPr>
      <dsp:spPr>
        <a:xfrm>
          <a:off x="496" y="6"/>
          <a:ext cx="5995946" cy="14586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900" kern="1200"/>
            <a:t>Request (at least 41 bytes)</a:t>
          </a:r>
        </a:p>
      </dsp:txBody>
      <dsp:txXfrm>
        <a:off x="43219" y="42729"/>
        <a:ext cx="5910500" cy="1373223"/>
      </dsp:txXfrm>
    </dsp:sp>
    <dsp:sp modelId="{DDCFCD53-0C42-4A87-8699-A64211C90C18}">
      <dsp:nvSpPr>
        <dsp:cNvPr id="0" name=""/>
        <dsp:cNvSpPr/>
      </dsp:nvSpPr>
      <dsp:spPr>
        <a:xfrm>
          <a:off x="496" y="1617899"/>
          <a:ext cx="2987615" cy="1458669"/>
        </a:xfrm>
        <a:prstGeom prst="roundRect">
          <a:avLst>
            <a:gd name="adj" fmla="val 10000"/>
          </a:avLst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4780" tIns="144780" rIns="144780" bIns="14478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800" kern="1200"/>
            <a:t>Header (41 bytes)</a:t>
          </a:r>
        </a:p>
      </dsp:txBody>
      <dsp:txXfrm>
        <a:off x="43219" y="1660622"/>
        <a:ext cx="2902169" cy="1373223"/>
      </dsp:txXfrm>
    </dsp:sp>
    <dsp:sp modelId="{EAD8ACFF-831A-4597-BC5C-9B22EE52CCF4}">
      <dsp:nvSpPr>
        <dsp:cNvPr id="0" name=""/>
        <dsp:cNvSpPr/>
      </dsp:nvSpPr>
      <dsp:spPr>
        <a:xfrm>
          <a:off x="3207269" y="1617899"/>
          <a:ext cx="2789173" cy="1458669"/>
        </a:xfrm>
        <a:prstGeom prst="roundRect">
          <a:avLst>
            <a:gd name="adj" fmla="val 10000"/>
          </a:avLst>
        </a:prstGeom>
        <a:solidFill>
          <a:schemeClr val="accent3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4780" tIns="144780" rIns="144780" bIns="14478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800" kern="1200"/>
            <a:t>Body</a:t>
          </a:r>
        </a:p>
      </dsp:txBody>
      <dsp:txXfrm>
        <a:off x="3249992" y="1660622"/>
        <a:ext cx="2703727" cy="137322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4159B8-3922-4666-B19D-82CB8E4036D1}">
      <dsp:nvSpPr>
        <dsp:cNvPr id="0" name=""/>
        <dsp:cNvSpPr/>
      </dsp:nvSpPr>
      <dsp:spPr>
        <a:xfrm>
          <a:off x="218" y="6"/>
          <a:ext cx="5996502" cy="1458669"/>
        </a:xfrm>
        <a:prstGeom prst="roundRect">
          <a:avLst>
            <a:gd name="adj" fmla="val 10000"/>
          </a:avLst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7170" tIns="217170" rIns="217170" bIns="217170" numCol="1" spcCol="1270" anchor="ctr" anchorCtr="0">
          <a:noAutofit/>
        </a:bodyPr>
        <a:lstStyle/>
        <a:p>
          <a:pPr marL="0" lvl="0" indent="0" algn="ctr" defTabSz="2533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700" kern="1200"/>
            <a:t>Header (41 bytes)</a:t>
          </a:r>
        </a:p>
      </dsp:txBody>
      <dsp:txXfrm>
        <a:off x="42941" y="42729"/>
        <a:ext cx="5911056" cy="1373223"/>
      </dsp:txXfrm>
    </dsp:sp>
    <dsp:sp modelId="{D9BDFDD7-B7E3-4D95-9BF8-C2D1EDE00DF1}">
      <dsp:nvSpPr>
        <dsp:cNvPr id="0" name=""/>
        <dsp:cNvSpPr/>
      </dsp:nvSpPr>
      <dsp:spPr>
        <a:xfrm>
          <a:off x="218" y="1617899"/>
          <a:ext cx="699464" cy="1458669"/>
        </a:xfrm>
        <a:prstGeom prst="roundRect">
          <a:avLst>
            <a:gd name="adj" fmla="val 10000"/>
          </a:avLst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Command id (1 byte)</a:t>
          </a:r>
        </a:p>
      </dsp:txBody>
      <dsp:txXfrm>
        <a:off x="20705" y="1638386"/>
        <a:ext cx="658490" cy="1417695"/>
      </dsp:txXfrm>
    </dsp:sp>
    <dsp:sp modelId="{866C47AC-E8A1-4093-97DD-D3AB550B4A01}">
      <dsp:nvSpPr>
        <dsp:cNvPr id="0" name=""/>
        <dsp:cNvSpPr/>
      </dsp:nvSpPr>
      <dsp:spPr>
        <a:xfrm>
          <a:off x="800284" y="1617899"/>
          <a:ext cx="641091" cy="1458669"/>
        </a:xfrm>
        <a:prstGeom prst="roundRect">
          <a:avLst>
            <a:gd name="adj" fmla="val 10000"/>
          </a:avLst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Error code (1 byte)</a:t>
          </a:r>
        </a:p>
      </dsp:txBody>
      <dsp:txXfrm>
        <a:off x="819061" y="1636676"/>
        <a:ext cx="603537" cy="1421115"/>
      </dsp:txXfrm>
    </dsp:sp>
    <dsp:sp modelId="{DDCFCD53-0C42-4A87-8699-A64211C90C18}">
      <dsp:nvSpPr>
        <dsp:cNvPr id="0" name=""/>
        <dsp:cNvSpPr/>
      </dsp:nvSpPr>
      <dsp:spPr>
        <a:xfrm>
          <a:off x="1541976" y="1617899"/>
          <a:ext cx="3073815" cy="1458669"/>
        </a:xfrm>
        <a:prstGeom prst="roundRect">
          <a:avLst>
            <a:gd name="adj" fmla="val 10000"/>
          </a:avLst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User UUID (37 bytes)</a:t>
          </a:r>
        </a:p>
      </dsp:txBody>
      <dsp:txXfrm>
        <a:off x="1584699" y="1660622"/>
        <a:ext cx="2988369" cy="1373223"/>
      </dsp:txXfrm>
    </dsp:sp>
    <dsp:sp modelId="{EAD8ACFF-831A-4597-BC5C-9B22EE52CCF4}">
      <dsp:nvSpPr>
        <dsp:cNvPr id="0" name=""/>
        <dsp:cNvSpPr/>
      </dsp:nvSpPr>
      <dsp:spPr>
        <a:xfrm>
          <a:off x="4716393" y="1617899"/>
          <a:ext cx="1280327" cy="1458669"/>
        </a:xfrm>
        <a:prstGeom prst="roundRect">
          <a:avLst>
            <a:gd name="adj" fmla="val 10000"/>
          </a:avLst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Body size (2 bytes)</a:t>
          </a:r>
        </a:p>
      </dsp:txBody>
      <dsp:txXfrm>
        <a:off x="4753892" y="1655398"/>
        <a:ext cx="1205329" cy="138367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FF727F-608B-4698-9F8B-871BB4061882}">
      <dsp:nvSpPr>
        <dsp:cNvPr id="0" name=""/>
        <dsp:cNvSpPr/>
      </dsp:nvSpPr>
      <dsp:spPr>
        <a:xfrm>
          <a:off x="1341" y="865"/>
          <a:ext cx="5994256" cy="9554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210" tIns="156210" rIns="156210" bIns="156210" numCol="1" spcCol="1270" anchor="ctr" anchorCtr="0">
          <a:noAutofit/>
        </a:bodyPr>
        <a:lstStyle/>
        <a:p>
          <a:pPr marL="0" lvl="0" indent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4100" kern="1200"/>
            <a:t>Login Request</a:t>
          </a:r>
        </a:p>
      </dsp:txBody>
      <dsp:txXfrm>
        <a:off x="29324" y="28848"/>
        <a:ext cx="5938290" cy="899454"/>
      </dsp:txXfrm>
    </dsp:sp>
    <dsp:sp modelId="{224139D6-32EC-452C-82C4-97AC1A07DAF7}">
      <dsp:nvSpPr>
        <dsp:cNvPr id="0" name=""/>
        <dsp:cNvSpPr/>
      </dsp:nvSpPr>
      <dsp:spPr>
        <a:xfrm>
          <a:off x="7192" y="1060577"/>
          <a:ext cx="3578069" cy="955420"/>
        </a:xfrm>
        <a:prstGeom prst="roundRect">
          <a:avLst>
            <a:gd name="adj" fmla="val 10000"/>
          </a:avLst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500" kern="1200"/>
            <a:t>Header (41 bytes)</a:t>
          </a:r>
        </a:p>
      </dsp:txBody>
      <dsp:txXfrm>
        <a:off x="35175" y="1088560"/>
        <a:ext cx="3522103" cy="899454"/>
      </dsp:txXfrm>
    </dsp:sp>
    <dsp:sp modelId="{F8C15A87-2993-43CF-BC2C-775B9C1C271E}">
      <dsp:nvSpPr>
        <dsp:cNvPr id="0" name=""/>
        <dsp:cNvSpPr/>
      </dsp:nvSpPr>
      <dsp:spPr>
        <a:xfrm>
          <a:off x="7192" y="2120288"/>
          <a:ext cx="824645" cy="955420"/>
        </a:xfrm>
        <a:prstGeom prst="roundRect">
          <a:avLst>
            <a:gd name="adj" fmla="val 10000"/>
          </a:avLst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Command id (1 byte)</a:t>
          </a:r>
        </a:p>
      </dsp:txBody>
      <dsp:txXfrm>
        <a:off x="31345" y="2144441"/>
        <a:ext cx="776339" cy="907114"/>
      </dsp:txXfrm>
    </dsp:sp>
    <dsp:sp modelId="{7AD71D8F-F58B-43FB-9F34-093639D29176}">
      <dsp:nvSpPr>
        <dsp:cNvPr id="0" name=""/>
        <dsp:cNvSpPr/>
      </dsp:nvSpPr>
      <dsp:spPr>
        <a:xfrm>
          <a:off x="925000" y="2120288"/>
          <a:ext cx="824645" cy="955420"/>
        </a:xfrm>
        <a:prstGeom prst="roundRect">
          <a:avLst>
            <a:gd name="adj" fmla="val 10000"/>
          </a:avLst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Error code (1 byte)</a:t>
          </a:r>
        </a:p>
      </dsp:txBody>
      <dsp:txXfrm>
        <a:off x="949153" y="2144441"/>
        <a:ext cx="776339" cy="907114"/>
      </dsp:txXfrm>
    </dsp:sp>
    <dsp:sp modelId="{2D8B1839-7759-4172-9D7D-35473D2A41F6}">
      <dsp:nvSpPr>
        <dsp:cNvPr id="0" name=""/>
        <dsp:cNvSpPr/>
      </dsp:nvSpPr>
      <dsp:spPr>
        <a:xfrm>
          <a:off x="1842808" y="2120288"/>
          <a:ext cx="824645" cy="955420"/>
        </a:xfrm>
        <a:prstGeom prst="roundRect">
          <a:avLst>
            <a:gd name="adj" fmla="val 10000"/>
          </a:avLst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User UUID (37 bytes)</a:t>
          </a:r>
        </a:p>
      </dsp:txBody>
      <dsp:txXfrm>
        <a:off x="1866961" y="2144441"/>
        <a:ext cx="776339" cy="907114"/>
      </dsp:txXfrm>
    </dsp:sp>
    <dsp:sp modelId="{410895C7-0C5F-4A36-BCEE-D4F95531281A}">
      <dsp:nvSpPr>
        <dsp:cNvPr id="0" name=""/>
        <dsp:cNvSpPr/>
      </dsp:nvSpPr>
      <dsp:spPr>
        <a:xfrm>
          <a:off x="2760616" y="2120288"/>
          <a:ext cx="824645" cy="955420"/>
        </a:xfrm>
        <a:prstGeom prst="roundRect">
          <a:avLst>
            <a:gd name="adj" fmla="val 10000"/>
          </a:avLst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Body size (2 bytes)</a:t>
          </a:r>
        </a:p>
      </dsp:txBody>
      <dsp:txXfrm>
        <a:off x="2784769" y="2144441"/>
        <a:ext cx="776339" cy="907114"/>
      </dsp:txXfrm>
    </dsp:sp>
    <dsp:sp modelId="{A8BC8AC0-EF08-4B6C-9132-AD7C460157CD}">
      <dsp:nvSpPr>
        <dsp:cNvPr id="0" name=""/>
        <dsp:cNvSpPr/>
      </dsp:nvSpPr>
      <dsp:spPr>
        <a:xfrm>
          <a:off x="3771587" y="1060577"/>
          <a:ext cx="2218160" cy="955420"/>
        </a:xfrm>
        <a:prstGeom prst="roundRect">
          <a:avLst>
            <a:gd name="adj" fmla="val 10000"/>
          </a:avLst>
        </a:prstGeom>
        <a:solidFill>
          <a:schemeClr val="accent3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500" kern="1200"/>
            <a:t>Body (32 bytes)</a:t>
          </a:r>
        </a:p>
      </dsp:txBody>
      <dsp:txXfrm>
        <a:off x="3799570" y="1088560"/>
        <a:ext cx="2162194" cy="899454"/>
      </dsp:txXfrm>
    </dsp:sp>
    <dsp:sp modelId="{0329DDCD-5CE5-4684-9C5E-C0C6246E8199}">
      <dsp:nvSpPr>
        <dsp:cNvPr id="0" name=""/>
        <dsp:cNvSpPr/>
      </dsp:nvSpPr>
      <dsp:spPr>
        <a:xfrm>
          <a:off x="3771587" y="2120288"/>
          <a:ext cx="2218160" cy="955420"/>
        </a:xfrm>
        <a:prstGeom prst="roundRect">
          <a:avLst>
            <a:gd name="adj" fmla="val 10000"/>
          </a:avLst>
        </a:prstGeom>
        <a:solidFill>
          <a:schemeClr val="accent3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User name (32 bytes)</a:t>
          </a:r>
        </a:p>
      </dsp:txBody>
      <dsp:txXfrm>
        <a:off x="3799570" y="2148271"/>
        <a:ext cx="2162194" cy="89945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FF727F-608B-4698-9F8B-871BB4061882}">
      <dsp:nvSpPr>
        <dsp:cNvPr id="0" name=""/>
        <dsp:cNvSpPr/>
      </dsp:nvSpPr>
      <dsp:spPr>
        <a:xfrm>
          <a:off x="2279" y="865"/>
          <a:ext cx="5992380" cy="9554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210" tIns="156210" rIns="156210" bIns="156210" numCol="1" spcCol="1270" anchor="ctr" anchorCtr="0">
          <a:noAutofit/>
        </a:bodyPr>
        <a:lstStyle/>
        <a:p>
          <a:pPr marL="0" lvl="0" indent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4100" kern="1200"/>
            <a:t>User Request</a:t>
          </a:r>
        </a:p>
      </dsp:txBody>
      <dsp:txXfrm>
        <a:off x="30262" y="28848"/>
        <a:ext cx="5936414" cy="899454"/>
      </dsp:txXfrm>
    </dsp:sp>
    <dsp:sp modelId="{224139D6-32EC-452C-82C4-97AC1A07DAF7}">
      <dsp:nvSpPr>
        <dsp:cNvPr id="0" name=""/>
        <dsp:cNvSpPr/>
      </dsp:nvSpPr>
      <dsp:spPr>
        <a:xfrm>
          <a:off x="8128" y="1060577"/>
          <a:ext cx="3376615" cy="955420"/>
        </a:xfrm>
        <a:prstGeom prst="roundRect">
          <a:avLst>
            <a:gd name="adj" fmla="val 10000"/>
          </a:avLst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500" kern="1200"/>
            <a:t>Header (41 bytes)</a:t>
          </a:r>
        </a:p>
      </dsp:txBody>
      <dsp:txXfrm>
        <a:off x="36111" y="1088560"/>
        <a:ext cx="3320649" cy="899454"/>
      </dsp:txXfrm>
    </dsp:sp>
    <dsp:sp modelId="{F8C15A87-2993-43CF-BC2C-775B9C1C271E}">
      <dsp:nvSpPr>
        <dsp:cNvPr id="0" name=""/>
        <dsp:cNvSpPr/>
      </dsp:nvSpPr>
      <dsp:spPr>
        <a:xfrm>
          <a:off x="8128" y="2120288"/>
          <a:ext cx="656710" cy="955420"/>
        </a:xfrm>
        <a:prstGeom prst="roundRect">
          <a:avLst>
            <a:gd name="adj" fmla="val 10000"/>
          </a:avLst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Command id (1 byte)</a:t>
          </a:r>
        </a:p>
      </dsp:txBody>
      <dsp:txXfrm>
        <a:off x="27362" y="2139522"/>
        <a:ext cx="618242" cy="916952"/>
      </dsp:txXfrm>
    </dsp:sp>
    <dsp:sp modelId="{7AD71D8F-F58B-43FB-9F34-093639D29176}">
      <dsp:nvSpPr>
        <dsp:cNvPr id="0" name=""/>
        <dsp:cNvSpPr/>
      </dsp:nvSpPr>
      <dsp:spPr>
        <a:xfrm>
          <a:off x="765734" y="2120288"/>
          <a:ext cx="656710" cy="955420"/>
        </a:xfrm>
        <a:prstGeom prst="roundRect">
          <a:avLst>
            <a:gd name="adj" fmla="val 10000"/>
          </a:avLst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Error code (1 byte)</a:t>
          </a:r>
        </a:p>
      </dsp:txBody>
      <dsp:txXfrm>
        <a:off x="784968" y="2139522"/>
        <a:ext cx="618242" cy="916952"/>
      </dsp:txXfrm>
    </dsp:sp>
    <dsp:sp modelId="{2D8B1839-7759-4172-9D7D-35473D2A41F6}">
      <dsp:nvSpPr>
        <dsp:cNvPr id="0" name=""/>
        <dsp:cNvSpPr/>
      </dsp:nvSpPr>
      <dsp:spPr>
        <a:xfrm>
          <a:off x="1523340" y="2120288"/>
          <a:ext cx="1103797" cy="955420"/>
        </a:xfrm>
        <a:prstGeom prst="roundRect">
          <a:avLst>
            <a:gd name="adj" fmla="val 10000"/>
          </a:avLst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User UUID (37 bytes)</a:t>
          </a:r>
        </a:p>
      </dsp:txBody>
      <dsp:txXfrm>
        <a:off x="1551323" y="2148271"/>
        <a:ext cx="1047831" cy="899454"/>
      </dsp:txXfrm>
    </dsp:sp>
    <dsp:sp modelId="{410895C7-0C5F-4A36-BCEE-D4F95531281A}">
      <dsp:nvSpPr>
        <dsp:cNvPr id="0" name=""/>
        <dsp:cNvSpPr/>
      </dsp:nvSpPr>
      <dsp:spPr>
        <a:xfrm>
          <a:off x="2728033" y="2120288"/>
          <a:ext cx="656710" cy="955420"/>
        </a:xfrm>
        <a:prstGeom prst="roundRect">
          <a:avLst>
            <a:gd name="adj" fmla="val 10000"/>
          </a:avLst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Body size (2 bytes)</a:t>
          </a:r>
        </a:p>
      </dsp:txBody>
      <dsp:txXfrm>
        <a:off x="2747267" y="2139522"/>
        <a:ext cx="618242" cy="916952"/>
      </dsp:txXfrm>
    </dsp:sp>
    <dsp:sp modelId="{A8BC8AC0-EF08-4B6C-9132-AD7C460157CD}">
      <dsp:nvSpPr>
        <dsp:cNvPr id="0" name=""/>
        <dsp:cNvSpPr/>
      </dsp:nvSpPr>
      <dsp:spPr>
        <a:xfrm>
          <a:off x="3586535" y="1060577"/>
          <a:ext cx="2402276" cy="955420"/>
        </a:xfrm>
        <a:prstGeom prst="roundRect">
          <a:avLst>
            <a:gd name="adj" fmla="val 10000"/>
          </a:avLst>
        </a:prstGeom>
        <a:solidFill>
          <a:schemeClr val="accent3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500" kern="1200"/>
            <a:t>Body (37 bytes)</a:t>
          </a:r>
        </a:p>
      </dsp:txBody>
      <dsp:txXfrm>
        <a:off x="3614518" y="1088560"/>
        <a:ext cx="2346310" cy="899454"/>
      </dsp:txXfrm>
    </dsp:sp>
    <dsp:sp modelId="{0329DDCD-5CE5-4684-9C5E-C0C6246E8199}">
      <dsp:nvSpPr>
        <dsp:cNvPr id="0" name=""/>
        <dsp:cNvSpPr/>
      </dsp:nvSpPr>
      <dsp:spPr>
        <a:xfrm>
          <a:off x="3586535" y="2120288"/>
          <a:ext cx="2402276" cy="955420"/>
        </a:xfrm>
        <a:prstGeom prst="roundRect">
          <a:avLst>
            <a:gd name="adj" fmla="val 10000"/>
          </a:avLst>
        </a:prstGeom>
        <a:solidFill>
          <a:schemeClr val="accent3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User uuid (37 bytes)</a:t>
          </a:r>
        </a:p>
      </dsp:txBody>
      <dsp:txXfrm>
        <a:off x="3614518" y="2148271"/>
        <a:ext cx="2346310" cy="8994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{A1386F9B-8C6D-4BE0-813A-26B29F5394BD}tf02835058_win32.dotx</Template>
  <TotalTime>105</TotalTime>
  <Pages>6</Pages>
  <Words>299</Words>
  <Characters>1647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</dc:creator>
  <cp:keywords/>
  <dc:description/>
  <cp:lastModifiedBy>Nail</cp:lastModifiedBy>
  <cp:revision>45</cp:revision>
  <dcterms:created xsi:type="dcterms:W3CDTF">2024-04-13T16:11:00Z</dcterms:created>
  <dcterms:modified xsi:type="dcterms:W3CDTF">2024-04-15T09:14:00Z</dcterms:modified>
</cp:coreProperties>
</file>